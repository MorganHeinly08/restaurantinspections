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-380</wp:posOffset>
            </wp:positionV>
            <wp:extent cx="6096" cy="6095"/>
            <wp:effectExtent l="0" t="0" r="0" b="0"/>
            <wp:wrapNone/>
            <wp:docPr id="100" name="Freeform 1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3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-380</wp:posOffset>
            </wp:positionV>
            <wp:extent cx="6096" cy="6095"/>
            <wp:effectExtent l="0" t="0" r="0" b="0"/>
            <wp:wrapNone/>
            <wp:docPr id="101" name="Freeform 1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6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-380</wp:posOffset>
            </wp:positionV>
            <wp:extent cx="6095" cy="6095"/>
            <wp:effectExtent l="0" t="0" r="0" b="0"/>
            <wp:wrapNone/>
            <wp:docPr id="102" name="Freeform 1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-380</wp:posOffset>
            </wp:positionV>
            <wp:extent cx="6095" cy="6095"/>
            <wp:effectExtent l="0" t="0" r="0" b="0"/>
            <wp:wrapNone/>
            <wp:docPr id="103" name="Freeform 1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23241</wp:posOffset>
            </wp:positionV>
            <wp:extent cx="733069" cy="284224"/>
            <wp:effectExtent l="0" t="0" r="0" b="0"/>
            <wp:wrapNone/>
            <wp:docPr id="104" name="Freeform 10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914704" y="944626"/>
                      <a:ext cx="618769" cy="1699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67" w:lineRule="exact"/>
                          <w:ind w:left="0" w:right="0" w:firstLine="0"/>
                        </w:pP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Chap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3"/>
                            <w:sz w:val="24"/>
                            <w:szCs w:val="24"/>
                          </w:rPr>
                          <w:t>t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er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t>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tbl>
      <w:tblPr>
        <w:tblStyle w:val="TableGrid"/>
        <w:tblLayout w:type="fixed"/>
        <w:tblpPr w:leftFromText="0" w:rightFromText="0" w:vertAnchor="text" w:horzAnchor="page" w:tblpX="1325" w:tblpY="-270"/>
        <w:tblOverlap w:val="never"/>
        "
        <w:tblW w:w="9555" w:type="dxa"/>
        <w:tblLook w:val="04A0" w:firstRow="1" w:lastRow="0" w:firstColumn="1" w:lastColumn="0" w:noHBand="0" w:noVBand="1"/>
      </w:tblPr>
      <w:tblGrid>
        <w:gridCol w:w="9575"/>
      </w:tblGrid>
      <w:tr>
        <w:trPr>
          <w:trHeight w:val="287"/>
        </w:trPr>
        <w:tc>
          <w:tcPr>
            <w:tcW w:w="9575" w:type="dxa"/>
            <w:tcBorders>
              <w:bottom w:val="nil"/>
            </w:tcBorders>
            <w:shd w:val="clear" w:color="auto" w:fill="C0C0C0"/>
          </w:tcPr>
          <w:p/>
        </w:tc>
      </w:tr>
      <w:tr>
        <w:trPr>
          <w:trHeight w:val="1147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" w:after="0" w:line="240" w:lineRule="auto"/>
              <w:ind w:left="86" w:right="0" w:firstLine="0"/>
            </w:pPr>
            <w:r>
              <w:rPr sz="100" baseline="0" dirty="0">
                <w:jc w:val="left"/>
                <w:rFonts w:ascii="Arial" w:hAnsi="Arial" w:cs="Arial"/>
                <w:b/>
                <w:bCs/>
                <w:color w:val="000000"/>
                <w:sz w:val="100"/>
                <w:szCs w:val="100"/>
              </w:rPr>
              <w:t> 2</w:t>
            </w:r>
            <w:r>
              <w:rPr sz="100" baseline="0" dirty="0">
                <w:jc w:val="left"/>
                <w:rFonts w:ascii="Arial" w:hAnsi="Arial" w:cs="Arial"/>
                <w:b/>
                <w:bCs/>
                <w:color w:val="000000"/>
                <w:spacing w:val="47"/>
                <w:sz w:val="100"/>
                <w:szCs w:val="100"/>
              </w:rPr>
              <w:t> </w:t>
            </w:r>
            <w:r>
              <w:rPr>
                <w:rFonts w:ascii="Times New Roman" w:hAnsi="Times New Roman" w:cs="Times New Roman"/>
                <w:sz w:val="100"/>
                <w:szCs w:val="100"/>
              </w:rPr>
              <w:t>    </w:t>
            </w:r>
            <w:r>
              <w:rPr sz="68" baseline="0" dirty="0">
                <w:jc w:val="left"/>
                <w:rFonts w:ascii="Arial" w:hAnsi="Arial" w:cs="Arial"/>
                <w:b/>
                <w:bCs/>
                <w:color w:val="000000"/>
                <w:sz w:val="68"/>
                <w:szCs w:val="68"/>
              </w:rPr>
              <w:t>Mana</w:t>
            </w:r>
            <w:r>
              <w:rPr sz="68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68"/>
                <w:szCs w:val="68"/>
              </w:rPr>
              <w:t>g</w:t>
            </w:r>
            <w:r>
              <w:rPr sz="68" baseline="0" dirty="0">
                <w:jc w:val="left"/>
                <w:rFonts w:ascii="Arial" w:hAnsi="Arial" w:cs="Arial"/>
                <w:b/>
                <w:bCs/>
                <w:color w:val="000000"/>
                <w:sz w:val="68"/>
                <w:szCs w:val="68"/>
              </w:rPr>
              <w:t>ement</w:t>
            </w:r>
            <w:r>
              <w:rPr sz="68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68"/>
                <w:szCs w:val="68"/>
              </w:rPr>
              <w:t> </w:t>
            </w:r>
            <w:r>
              <w:rPr sz="68" baseline="0" dirty="0">
                <w:jc w:val="left"/>
                <w:rFonts w:ascii="Arial" w:hAnsi="Arial" w:cs="Arial"/>
                <w:b/>
                <w:bCs/>
                <w:color w:val="000000"/>
                <w:spacing w:val="-4"/>
                <w:sz w:val="68"/>
                <w:szCs w:val="68"/>
              </w:rPr>
              <w:t>a</w:t>
            </w:r>
            <w:r>
              <w:rPr sz="68" baseline="0" dirty="0">
                <w:jc w:val="left"/>
                <w:rFonts w:ascii="Arial" w:hAnsi="Arial" w:cs="Arial"/>
                <w:b/>
                <w:bCs/>
                <w:color w:val="000000"/>
                <w:sz w:val="68"/>
                <w:szCs w:val="68"/>
              </w:rPr>
              <w:t>nd  </w:t>
            </w:r>
          </w:p>
        </w:tc>
      </w:tr>
      <w:tr>
        <w:trPr>
          <w:trHeight w:val="791"/>
        </w:trPr>
        <w:tc>
          <w:tcPr>
            <w:tcW w:w="9575" w:type="dxa"/>
            <w:tcBorders>
              <w:top w:val="nil"/>
            </w:tcBorders>
            <w:shd w:val="clear" w:color="auto" w:fill="C0C0C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6" w:right="0" w:firstLine="3063"/>
            </w:pPr>
            <w:r>
              <w:rPr sz="68" baseline="0" dirty="0">
                <w:jc w:val="left"/>
                <w:rFonts w:ascii="Arial" w:hAnsi="Arial" w:cs="Arial"/>
                <w:b/>
                <w:bCs/>
                <w:color w:val="000000"/>
                <w:sz w:val="68"/>
                <w:szCs w:val="68"/>
              </w:rPr>
              <w:t>Pers</w:t>
            </w:r>
            <w:r>
              <w:rPr sz="68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68"/>
                <w:szCs w:val="68"/>
              </w:rPr>
              <w:t>o</w:t>
            </w:r>
            <w:r>
              <w:rPr sz="68" baseline="0" dirty="0">
                <w:jc w:val="left"/>
                <w:rFonts w:ascii="Arial" w:hAnsi="Arial" w:cs="Arial"/>
                <w:b/>
                <w:bCs/>
                <w:color w:val="000000"/>
                <w:sz w:val="68"/>
                <w:szCs w:val="68"/>
              </w:rPr>
              <w:t>n</w:t>
            </w:r>
            <w:r>
              <w:rPr sz="68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68"/>
                <w:szCs w:val="68"/>
              </w:rPr>
              <w:t>n</w:t>
            </w:r>
            <w:r>
              <w:rPr sz="68" baseline="0" dirty="0">
                <w:jc w:val="left"/>
                <w:rFonts w:ascii="Arial" w:hAnsi="Arial" w:cs="Arial"/>
                <w:b/>
                <w:bCs/>
                <w:color w:val="000000"/>
                <w:sz w:val="68"/>
                <w:szCs w:val="68"/>
              </w:rPr>
              <w:t>el  </w:t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74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105" name="Freeform 1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3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106" name="Freeform 1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7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-6350</wp:posOffset>
            </wp:positionV>
            <wp:extent cx="6095" cy="6096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6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-6350</wp:posOffset>
            </wp:positionV>
            <wp:extent cx="6095" cy="6096"/>
            <wp:effectExtent l="0" t="0" r="0" b="0"/>
            <wp:wrapNone/>
            <wp:docPr id="108" name="Freeform 1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35"/>
        </w:tabs>
        <w:spacing w:before="0" w:after="0" w:line="267" w:lineRule="exact"/>
        <w:ind w:left="925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	2-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53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SU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ERVISION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535"/>
        </w:tabs>
        <w:spacing w:before="0" w:after="0" w:line="267" w:lineRule="exact"/>
        <w:ind w:left="925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	2-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b/>
          <w:bCs/>
          <w:color w:val="000000"/>
          <w:spacing w:val="53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PLOYEE HEALTH  </w:t>
      </w:r>
    </w:p>
    <w:p>
      <w:pPr>
        <w:rPr>
          <w:rFonts w:ascii="Times New Roman" w:hAnsi="Times New Roman" w:cs="Times New Roman"/>
          <w:color w:val="010302"/>
        </w:rPr>
        <w:tabs>
          <w:tab w:val="left" w:pos="1535"/>
        </w:tabs>
        <w:spacing w:before="0" w:after="0" w:line="267" w:lineRule="exact"/>
        <w:ind w:left="925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	2-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b/>
          <w:bCs/>
          <w:color w:val="000000"/>
          <w:spacing w:val="53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PER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ONAL CLEANLINESS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535"/>
        </w:tabs>
        <w:spacing w:before="0" w:after="0" w:line="267" w:lineRule="exact"/>
        <w:ind w:left="925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	2-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4</w:t>
      </w:r>
      <w:r>
        <w:rPr sz="24" baseline="0" dirty="0">
          <w:jc w:val="left"/>
          <w:rFonts w:ascii="Arial" w:hAnsi="Arial" w:cs="Arial"/>
          <w:b/>
          <w:bCs/>
          <w:color w:val="000000"/>
          <w:spacing w:val="53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GIENIC PRACTICES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535"/>
        </w:tabs>
        <w:spacing w:before="0" w:after="0" w:line="267" w:lineRule="exact"/>
        <w:ind w:left="925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	2-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5</w:t>
      </w:r>
      <w:r>
        <w:rPr sz="24" baseline="0" dirty="0">
          <w:jc w:val="left"/>
          <w:rFonts w:ascii="Arial" w:hAnsi="Arial" w:cs="Arial"/>
          <w:b/>
          <w:bCs/>
          <w:color w:val="000000"/>
          <w:spacing w:val="53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SPONDING TO CONTA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INATION EVENTS  </w:t>
      </w:r>
    </w:p>
    <w:p>
      <w:pPr>
        <w:spacing w:after="27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54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-255</wp:posOffset>
            </wp:positionV>
            <wp:extent cx="6096" cy="6096"/>
            <wp:effectExtent l="0" t="0" r="0" b="0"/>
            <wp:wrapNone/>
            <wp:docPr id="109" name="Freeform 1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3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-255</wp:posOffset>
            </wp:positionV>
            <wp:extent cx="6096" cy="6096"/>
            <wp:effectExtent l="0" t="0" r="0" b="0"/>
            <wp:wrapNone/>
            <wp:docPr id="110" name="Freeform 1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7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-255</wp:posOffset>
            </wp:positionV>
            <wp:extent cx="6095" cy="6096"/>
            <wp:effectExtent l="0" t="0" r="0" b="0"/>
            <wp:wrapNone/>
            <wp:docPr id="111" name="Freeform 1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6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-255</wp:posOffset>
            </wp:positionV>
            <wp:extent cx="6095" cy="6096"/>
            <wp:effectExtent l="0" t="0" r="0" b="0"/>
            <wp:wrapNone/>
            <wp:docPr id="112" name="Freeform 1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tbl>
      <w:tblPr>
        <w:tblStyle w:val="TableGrid"/>
        <w:tblLayout w:type="fixed"/>
        <w:tblpPr w:leftFromText="0" w:rightFromText="0" w:vertAnchor="text" w:horzAnchor="page" w:tblpX="1325" w:tblpY="-270"/>
        <w:tblOverlap w:val="never"/>
        "
        <w:tblW w:w="9555" w:type="dxa"/>
        <w:tblLook w:val="04A0" w:firstRow="1" w:lastRow="0" w:firstColumn="1" w:lastColumn="0" w:noHBand="0" w:noVBand="1"/>
      </w:tblPr>
      <w:tblGrid>
        <w:gridCol w:w="9575"/>
      </w:tblGrid>
      <w:tr>
        <w:trPr>
          <w:trHeight w:val="388"/>
        </w:trPr>
        <w:tc>
          <w:tcPr>
            <w:tcW w:w="9575" w:type="dxa"/>
            <w:tcBorders>
              <w:bottom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715"/>
              </w:tabs>
              <w:spacing w:before="128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2-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1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3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     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SU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P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ERVISION  </w:t>
            </w:r>
          </w:p>
        </w:tc>
      </w:tr>
      <w:tr>
        <w:trPr>
          <w:trHeight w:val="274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/>
        </w:tc>
      </w:tr>
      <w:tr>
        <w:trPr>
          <w:trHeight w:val="278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1526"/>
              </w:tabs>
              <w:spacing w:before="9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 	Subpa</w:t>
            </w: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pacing w:val="-2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pacing w:val="-2"/>
                <w:sz w:val="24"/>
                <w:szCs w:val="24"/>
              </w:rPr>
              <w:t>s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 </w:t>
            </w:r>
          </w:p>
        </w:tc>
      </w:tr>
      <w:tr>
        <w:trPr>
          <w:trHeight w:val="273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/>
        </w:tc>
      </w:tr>
      <w:tr>
        <w:trPr>
          <w:trHeight w:val="278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2246"/>
                <w:tab w:val="left" w:pos="3687"/>
              </w:tabs>
              <w:spacing w:before="2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2-10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1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Resp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o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nsi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b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ility  </w:t>
            </w:r>
          </w:p>
        </w:tc>
      </w:tr>
      <w:tr>
        <w:trPr>
          <w:trHeight w:val="273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2246"/>
                <w:tab w:val="left" w:pos="3687"/>
              </w:tabs>
              <w:spacing w:before="3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2-10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2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Knowl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e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dg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e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 </w:t>
            </w:r>
          </w:p>
        </w:tc>
      </w:tr>
      <w:tr>
        <w:trPr>
          <w:trHeight w:val="287"/>
        </w:trPr>
        <w:tc>
          <w:tcPr>
            <w:tcW w:w="9575" w:type="dxa"/>
            <w:tcBorders>
              <w:top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2246"/>
                <w:tab w:val="left" w:pos="3687"/>
              </w:tabs>
              <w:spacing w:before="3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2-10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3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Dutie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s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 </w:t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27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113" name="Freeform 1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6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114" name="Freeform 1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0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-6604</wp:posOffset>
            </wp:positionV>
            <wp:extent cx="6095" cy="6095"/>
            <wp:effectExtent l="0" t="0" r="0" b="0"/>
            <wp:wrapNone/>
            <wp:docPr id="115" name="Freeform 1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9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-6604</wp:posOffset>
            </wp:positionV>
            <wp:extent cx="6095" cy="6095"/>
            <wp:effectExtent l="0" t="0" r="0" b="0"/>
            <wp:wrapNone/>
            <wp:docPr id="116" name="Freeform 1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Resp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nsi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ility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2-101.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Assign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nt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955" w:hanging="14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</w:t>
      </w:r>
      <w:r>
        <w:rPr sz="24" baseline="0" dirty="0">
          <w:jc w:val="left"/>
          <w:rFonts w:ascii="Arial" w:hAnsi="Arial" w:cs="Arial"/>
          <w:color w:val="000000"/>
          <w:spacing w:val="1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Except as specified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¶ (B)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this secti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n,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RMI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 HO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shall be the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SON 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RGE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all desig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ate a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RS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 IN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CH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hall ens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a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RS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 IN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HA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RGE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prese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at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ring all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ours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 op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ion.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891" w:hanging="14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</w:t>
      </w:r>
      <w:r>
        <w:rPr sz="24" baseline="0" dirty="0">
          <w:jc w:val="left"/>
          <w:rFonts w:ascii="Arial" w:hAnsi="Arial" w:cs="Arial"/>
          <w:color w:val="000000"/>
          <w:spacing w:val="1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In a 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OOD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BLI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HM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NT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with two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r m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re s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parately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br w:type="textWrapping" w:clear="all"/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RMI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2"/>
          <w:sz w:val="19"/>
          <w:szCs w:val="19"/>
        </w:rPr>
        <w:t>TT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ED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19"/>
          <w:szCs w:val="19"/>
        </w:rPr>
        <w:t>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depa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tment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 that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re t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e legal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res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onsibility of the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ame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RMI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 HO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R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and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hat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re locat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d on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he s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me 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REM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ES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,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he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br w:type="textWrapping" w:clear="all"/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RMI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 HO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R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may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esignat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 a single 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N IN 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H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2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4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 who is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present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on the 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REM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 d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ring all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ours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of o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eration,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and who is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responsible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for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ach se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arately 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ERMI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2"/>
          <w:sz w:val="19"/>
          <w:szCs w:val="19"/>
        </w:rPr>
        <w:t>TT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D 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OD 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BLI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H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 on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the 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REM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  <w:vertAlign w:val="superscript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5467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25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Knowl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dg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107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pacing w:val="22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This section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does 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 apply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 cer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ain types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  </w:t>
      </w:r>
      <w:r>
        <w:br w:type="textWrapping" w:clear="all"/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ES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ABL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EN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de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med b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the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RE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ULA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AUTH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RI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to pos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minimal risk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 causing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or c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ntrib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ting to,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dborne ill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ess base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on the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ature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of 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ope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ation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nd ext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nd of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ration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84" w:lineRule="exact"/>
        <w:ind w:left="0" w:right="0" w:firstLine="0"/>
      </w:pPr>
      <w:r/>
      <w:r>
        <w:rPr sz="16" baseline="0" dirty="0">
          <w:jc w:val="left"/>
          <w:rFonts w:ascii="Arial" w:hAnsi="Arial" w:cs="Arial"/>
          <w:i/>
          <w:iCs/>
          <w:color w:val="000000"/>
          <w:sz w:val="16"/>
          <w:szCs w:val="16"/>
        </w:rPr>
        <w:t>Pf</w:t>
      </w:r>
      <w:r>
        <w:rPr sz="24" baseline="-9" dirty="0">
          <w:jc w:val="left"/>
          <w:rFonts w:ascii="Arial" w:hAnsi="Arial" w:cs="Arial"/>
          <w:color w:val="000000"/>
          <w:position w:val="-9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0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2-102.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Demonst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at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on.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2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Based on the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K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rent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ation, 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ring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inspections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upo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q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uest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hall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demons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the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UTHORI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k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owledge of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oodb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rne  </w:t>
      </w:r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disease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evention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applicati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of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H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AR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Analysis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79" w:lineRule="exact"/>
        <w:ind w:left="0" w:right="-2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ICAL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NTROL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OINT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principles,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quirem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nts of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his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Code. 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 IN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CH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emons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ate this knowl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dge by: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431" w:right="838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Complying wi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this Cod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by havi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no vi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lations of 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PRI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I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EMS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uring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rren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inspectio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u w:val="single"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u w:val="single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431" w:right="11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Being a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rtified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otection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who has sho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w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proficiency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q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uired in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ation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ssing a test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hat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is part of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RAM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 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431" w:right="11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Respo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ding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rrectly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the in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pecto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's q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estions as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ey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relate to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specifi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tion.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of knowle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include: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792" w:right="31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Descr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bing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relati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nship 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tween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evention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foodbo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ne disea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rsonal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hygiene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a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EMPL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  <w:vertAlign w:val="superscript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792" w:right="-40" w:firstLine="0"/>
        <w:jc w:val="both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Explaining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esponsibility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 the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 C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H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preventi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the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ransmissi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of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oodb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rne dis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ase by a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 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EMPL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has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disease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edical con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ition that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ay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cause foo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bor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disease;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  <w:vertAlign w:val="superscript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792" w:right="15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(3) Descr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bing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sympt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ms associ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ted with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diseases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that ar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tran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missible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roug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  <w:vertAlign w:val="superscript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7" w:lineRule="exact"/>
        <w:ind w:left="792" w:right="2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(4) Explaining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signific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nce of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elation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hip between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maintaining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temp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of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 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CONT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reventi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food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orne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illness;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792" w:right="19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(5) Explaining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H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AR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involv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in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sumption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raw or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ooked 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EAT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UL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GG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ISH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  <w:vertAlign w:val="superscript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cols w:num="2" w:space="0" w:equalWidth="0">
            <w:col w:w="2329" w:space="772"/>
            <w:col w:w="7290" w:space="0"/>
          </w:cols>
          <w:docGrid w:linePitch="360"/>
        </w:sectPr>
        <w:spacing w:before="0" w:after="0" w:line="267" w:lineRule="exact"/>
        <w:ind w:left="2366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26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893" w:right="1188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(6) Stating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equir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tem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times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safe cooking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IME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CON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ROL 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includin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OUL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EG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893" w:right="88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(7) Stating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equir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te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tures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 for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safe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refrig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rated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tor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ge, ho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holding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cooling,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reheati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of 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IME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C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NTROL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  <w:vertAlign w:val="superscript"/>
        </w:rPr>
        <w:t> 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893" w:right="1118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(8) Descr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bing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relationship 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tween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evention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foodbo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ne illness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gem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 and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ontrol of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following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: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4253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Cros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cont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mination,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  <w:vertAlign w:val="superscript"/>
        </w:rPr>
        <w:t>f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4253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Han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contac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with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4253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Handwa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hing,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4253" w:right="148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(d)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aintaining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lean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condition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in go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pair;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893" w:right="81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(9) Descr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bing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entified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J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 AL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the 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ms that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JOR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 AL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could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use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in a sensitive indivi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ual who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an all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rgic 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action.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893" w:right="1128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(10) Explaini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relationsh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 betwe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safety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providing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EQU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 is: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4253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Sufficient 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nu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ca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acity,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4253" w:right="1178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Pro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erly desi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ned,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nstruc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ed, loca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ed, 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stalled,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operat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d, ma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ntained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and cl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aned;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893" w:right="167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(11) Explaini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rect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roced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res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cleani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and 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SIL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and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CON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ACT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RF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 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EQU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893" w:right="109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(12)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dentifying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so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rce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water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used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measur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taken to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nsure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that it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rema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 pro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ected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rom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contaminat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 such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prov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ding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otection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backflow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prec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uding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cre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 of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ross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necti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893" w:right="98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(13)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dentifying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 OR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X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IC 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ALS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ABL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proc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dure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necess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to ensu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that they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are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fely sto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ed, disp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nsed, 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disposed  </w:t>
      </w:r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5467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27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893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accordi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to 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W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893" w:right="977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(14)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dentifying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CRI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CAL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CONT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OL PO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oper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from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urchasi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ough sa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or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rvice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when not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controlled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may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tribut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to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tran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mission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food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orne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illness and explain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ng steps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taken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ens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 the po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are con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rolled in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accor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ance with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quir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ments of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this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Code;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893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(15) Explaini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the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etails of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ow the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 C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H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893" w:right="854" w:firstLine="0"/>
        <w:jc w:val="both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YE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omply with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H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CCP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 PL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if a pl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is requir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by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this 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an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ment bet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w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een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EGU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AUTH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BLI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893" w:right="112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(16) Explaini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responsibilities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rights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authoritie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assigned by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his Code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the:  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4253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YE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4253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C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NDI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EMPL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4253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H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4253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(d) 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EGU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UTH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893" w:right="106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(17) Explaini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how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 IN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EMPL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 C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NDI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EMP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ply with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reporti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ponsibilities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X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US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RICTI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 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 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2-102.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Certified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od 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ect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on 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an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ger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1447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The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SON 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RG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be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certifi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otection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manag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who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shown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proficiency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qui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info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mation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throug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passing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test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hat is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rt of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ED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OG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AM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862" w:firstLine="0"/>
      </w:pPr>
      <w:r/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(B) This sect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on doe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 not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pply to 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CON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4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GA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E NU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RI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ION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SI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Risk Category I 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OD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ES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ABL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EN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u w:val="single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 as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ef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ned in 10A NCAC 46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z w:val="24"/>
          <w:szCs w:val="24"/>
        </w:rPr>
        <w:t>.0213</w:t>
      </w:r>
      <w:r>
        <w:rPr sz="24" baseline="0" dirty="0">
          <w:jc w:val="left"/>
          <w:rFonts w:ascii="Arial" w:hAnsi="Arial" w:cs="Arial"/>
          <w:i/>
          <w:iCs/>
          <w:u w:val="single"/>
          <w:color w:val="000000"/>
          <w:spacing w:val="-2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2-102.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0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Fo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 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ote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 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an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Ce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tific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n.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081" w:right="106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A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ON 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 C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H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de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onst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ates k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owledge by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eing a 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otection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mana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 is ce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tified by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otection  </w:t>
      </w:r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5467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28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Dutie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2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manag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certifi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ation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am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 is evalu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and listed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by a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Conferen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for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Foo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Protecti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n-re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ognized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ccrediting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gency as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conform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ng to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Conf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rence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Food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 Standa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ds for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Accreditation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Prote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anag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rtification Pro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rams is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deemed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to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ply with ¶2-102.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1(B). 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29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A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ABL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 has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SON 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 C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H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hat is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certified by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ection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anag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cert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fication pr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that is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evaluated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listed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by a Con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eren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for 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Protectio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recognize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accredit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ng ag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ncy as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nfo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to the Con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eren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for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otection St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ds for Acc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editatio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 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Protectio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Manag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Certific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 Pro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rams is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to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comply with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§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102.12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0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2-103.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son in 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ha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ge.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RS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H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all ensu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that: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431" w:right="27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ABL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perati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not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onducted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private 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in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room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used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living or sl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eping qu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rter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specified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nder § 6-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02.1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43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necess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ry to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43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operati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ar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not allow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in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tion,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43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storage,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areas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except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that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rief visits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431" w:right="-4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tours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ay be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uthoriz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by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HA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RGE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teps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taken to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nsure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that 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x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posed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 cl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Q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IPM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SILS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LI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unwr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pped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GL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NGL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ARTIC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prote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rom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ntami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ation;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431" w:right="30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MPL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othe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as 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livery and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mainten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nce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esticide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plicat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rs ent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ring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epar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tion,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rage,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WA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eas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comply with this 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431" w:right="-2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(D) 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MPL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effectively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eaning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heir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ands, by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outinely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monitori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the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YE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' ha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dwashing;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431" w:right="35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(E) 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MPL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are visibly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observi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they ar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received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det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rmine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hat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ey ar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fr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OV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rces,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delivered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requi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ature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pr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ted fr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contaminat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on,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DUL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acc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rately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present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d, by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routinely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monitor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ng the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’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observ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tions and  </w:t>
      </w:r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cols w:num="2" w:space="0" w:equalWidth="0">
            <w:col w:w="1782" w:space="1319"/>
            <w:col w:w="7309" w:space="0"/>
          </w:cols>
          <w:docGrid w:linePitch="360"/>
        </w:sectPr>
        <w:spacing w:before="0" w:after="0" w:line="267" w:lineRule="exact"/>
        <w:ind w:left="2366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29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53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periodically eva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uating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upo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their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rece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pt; 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87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(F) 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YE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v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rifying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DS 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elivered to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ABL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uring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non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oper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ting 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urs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from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sources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placed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nto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riate st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ge locations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uch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that they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maintain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at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quired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eratu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es, 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32" w:right="87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protect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fr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con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aminati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n, un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UL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and acc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rately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present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532" w:right="89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(G) 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MPL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operly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ooking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CONT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bei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pa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ticularly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areful in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oking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those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k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own to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use sev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fo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dbo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illness and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death, su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as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EG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COMM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NU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throug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daily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oversight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 the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YE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' ro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tine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onitori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 the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oking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tempe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ature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using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ppr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priate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emp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measuri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 </w:t>
      </w:r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532" w:right="89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devices pr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perly scal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and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alibrat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as sp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cified und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§ 4-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203.11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¶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4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-502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11(B);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  <w:vertAlign w:val="superscript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83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(H) 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MPL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using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me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hods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apidly cool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IME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C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NTROL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that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not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held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hot or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 fo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consu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ption within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4 ho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rs,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throug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daily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oversight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 the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YE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' ro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tine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onitori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tempe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ature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duri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cooling;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  <w:vertAlign w:val="superscript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959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(I)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EMPL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pr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perly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aintainin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the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mpera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ures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IME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/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C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NTROL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duri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hot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cold holding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hro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gh daily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ersight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the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LOY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’  ro</w:t>
      </w:r>
      <w:r>
        <w:rPr sz="24" baseline="0" dirty="0">
          <w:jc w:val="left"/>
          <w:rFonts w:ascii="ArialMT" w:hAnsi="ArialMT" w:cs="ArialMT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tine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monitori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of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atures;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  <w:vertAlign w:val="superscript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4" w:lineRule="exact"/>
        <w:ind w:left="3532" w:right="82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(J) 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SU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ra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w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artially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ked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 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ani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 origin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are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for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as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ecif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und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 </w:t>
      </w:r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532" w:right="82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§ 3-60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.11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 cook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suffic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ently to en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ure its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safety;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1069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(K) 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MPL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prop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rly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clea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multiuse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EQU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UT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NSI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fore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they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ed, thr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ugh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routine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monit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ring of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olution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exposur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time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for hot w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ter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ch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mical con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tration, pH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tempe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atur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expos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tim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for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emical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888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(L) C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otified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 clean 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AB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EW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is to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used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when they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retu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to self-service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area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such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salad bar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and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buffets as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pecified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§ 3-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04.16;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  <w:vertAlign w:val="superscript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53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(M) Except 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w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hen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is ob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ained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rom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EGU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 </w:t>
      </w:r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5467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30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1228" w:firstLine="0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AUTH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specifie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 ¶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-301.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1(E),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EMP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OY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preventi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cross-cont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mination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with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bare 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nds by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rly using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uitable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UTE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such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deli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tissue, spatula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tongs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single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use gloves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ispensing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EQU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532" w:right="819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(N) 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MPL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perly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rained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afety, includi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alle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gy awar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ness, as 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relate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to the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ssigned dutie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 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84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(O)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YE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ONDI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AL 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inf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rmed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in a verifiabl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man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their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resp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nsibility to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repor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accordan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with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the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SON 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 C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HA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inf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rmati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about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eir heal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activities as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hey rel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to diseases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hat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are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ansmissible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hro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gh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as specif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nder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53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¶ 2-20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.11(A);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83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(P) Written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roce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ures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plan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whe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spe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ified by this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as de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eloped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by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ABL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are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aintain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impl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mente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as 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quire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5467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31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7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-380</wp:posOffset>
            </wp:positionV>
            <wp:extent cx="6096" cy="6095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8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-380</wp:posOffset>
            </wp:positionV>
            <wp:extent cx="6096" cy="6095"/>
            <wp:effectExtent l="0" t="0" r="0" b="0"/>
            <wp:wrapNone/>
            <wp:docPr id="118" name="Freeform 1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1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-380</wp:posOffset>
            </wp:positionV>
            <wp:extent cx="6095" cy="6095"/>
            <wp:effectExtent l="0" t="0" r="0" b="0"/>
            <wp:wrapNone/>
            <wp:docPr id="119" name="Freeform 1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0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-380</wp:posOffset>
            </wp:positionV>
            <wp:extent cx="6095" cy="6095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tbl>
      <w:tblPr>
        <w:tblStyle w:val="TableGrid"/>
        <w:tblLayout w:type="fixed"/>
        <w:tblpPr w:leftFromText="0" w:rightFromText="0" w:vertAnchor="text" w:horzAnchor="page" w:tblpX="1325" w:tblpY="-270"/>
        <w:tblOverlap w:val="never"/>
        "
        <w:tblW w:w="9555" w:type="dxa"/>
        <w:tblLook w:val="04A0" w:firstRow="1" w:lastRow="0" w:firstColumn="1" w:lastColumn="0" w:noHBand="0" w:noVBand="1"/>
      </w:tblPr>
      <w:tblGrid>
        <w:gridCol w:w="9575"/>
      </w:tblGrid>
      <w:tr>
        <w:trPr>
          <w:trHeight w:val="287"/>
        </w:trPr>
        <w:tc>
          <w:tcPr>
            <w:tcW w:w="9575" w:type="dxa"/>
            <w:tcBorders>
              <w:bottom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715"/>
              </w:tabs>
              <w:spacing w:before="28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2-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3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3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     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PER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S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ONAL CLEANLINESS  </w:t>
            </w:r>
          </w:p>
        </w:tc>
      </w:tr>
      <w:tr>
        <w:trPr>
          <w:trHeight w:val="273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/>
        </w:tc>
      </w:tr>
      <w:tr>
        <w:trPr>
          <w:trHeight w:val="278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1526"/>
              </w:tabs>
              <w:spacing w:before="8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 	Subpa</w:t>
            </w: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pacing w:val="-2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pacing w:val="-2"/>
                <w:sz w:val="24"/>
                <w:szCs w:val="24"/>
              </w:rPr>
              <w:t>s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 </w:t>
            </w:r>
          </w:p>
        </w:tc>
      </w:tr>
      <w:tr>
        <w:trPr>
          <w:trHeight w:val="274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/>
        </w:tc>
      </w:tr>
      <w:tr>
        <w:trPr>
          <w:trHeight w:val="278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2246"/>
                <w:tab w:val="left" w:pos="3687"/>
              </w:tabs>
              <w:spacing w:before="3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2-30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1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Hands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4"/>
                <w:sz w:val="24"/>
                <w:szCs w:val="24"/>
              </w:rPr>
              <w:t> 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an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d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A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rm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  </w:t>
            </w:r>
          </w:p>
        </w:tc>
      </w:tr>
      <w:tr>
        <w:trPr>
          <w:trHeight w:val="273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2246"/>
                <w:tab w:val="left" w:pos="3687"/>
              </w:tabs>
              <w:spacing w:before="2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2-30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2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Fin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g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nails  </w:t>
            </w:r>
          </w:p>
        </w:tc>
      </w:tr>
      <w:tr>
        <w:trPr>
          <w:trHeight w:val="278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2246"/>
                <w:tab w:val="left" w:pos="3687"/>
              </w:tabs>
              <w:spacing w:before="3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2-30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3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Jewelr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y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 </w:t>
            </w:r>
          </w:p>
        </w:tc>
      </w:tr>
      <w:tr>
        <w:trPr>
          <w:trHeight w:val="282"/>
        </w:trPr>
        <w:tc>
          <w:tcPr>
            <w:tcW w:w="9575" w:type="dxa"/>
            <w:tcBorders>
              <w:top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2246"/>
                <w:tab w:val="left" w:pos="3687"/>
              </w:tabs>
              <w:spacing w:before="2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2-30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4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Oute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Cl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o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th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4"/>
                <w:sz w:val="24"/>
                <w:szCs w:val="24"/>
              </w:rPr>
              <w:t>i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ng</w:t>
            </w:r>
            <w:r>
              <w:rPr sz="24" baseline="0" dirty="0">
                <w:jc w:val="left"/>
                <w:rFonts w:ascii="CourierNewPS-BoldItalicMT" w:hAnsi="CourierNewPS-BoldItalicMT" w:cs="CourierNewPS-BoldItalicMT"/>
                <w:b/>
                <w:bCs/>
                <w:i/>
                <w:iCs/>
                <w:color w:val="000000"/>
                <w:sz w:val="24"/>
                <w:szCs w:val="24"/>
              </w:rPr>
              <w:t>  </w:t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45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4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122" name="Freeform 1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8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-6350</wp:posOffset>
            </wp:positionV>
            <wp:extent cx="6095" cy="6096"/>
            <wp:effectExtent l="0" t="0" r="0" b="0"/>
            <wp:wrapNone/>
            <wp:docPr id="123" name="Freeform 1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7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-6350</wp:posOffset>
            </wp:positionV>
            <wp:extent cx="6095" cy="6096"/>
            <wp:effectExtent l="0" t="0" r="0" b="0"/>
            <wp:wrapNone/>
            <wp:docPr id="124" name="Freeform 1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Hands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an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 A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rm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s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2-301.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Clean C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nd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n.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081" w:right="117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YE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all keep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heir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ands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xposed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rtions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their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ms clean.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2-301.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Cleani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 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oc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du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e.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081" w:right="859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Except as specif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in ¶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(D) of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this section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 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shall clean the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ha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ds 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exposed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porti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their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rms, 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081" w:right="859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including su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roga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pro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thetic devi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 for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ds or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rms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at lea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20 seconds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using a 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eaning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ompo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in a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NG S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NK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that is equi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ped as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pecified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§ 5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202.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2 and Subp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rt 6-301.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0" w:firstLine="0"/>
      </w:pPr>
      <w:r/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P</w:t>
      </w:r>
      <w:r>
        <w:rPr sz="24" baseline="-8" dirty="0">
          <w:jc w:val="left"/>
          <w:rFonts w:ascii="Arial" w:hAnsi="Arial" w:cs="Arial"/>
          <w:color w:val="000000"/>
          <w:position w:val="-8"/>
          <w:sz w:val="24"/>
          <w:szCs w:val="24"/>
        </w:rPr>
        <w:t> 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987" w:firstLine="0"/>
        <w:jc w:val="both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 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us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the followi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eaning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roced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in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or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sta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to cl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 the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ha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ds 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exp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sed porti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 of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eir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arms, incl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ding su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osthetic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evices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hand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rms: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Rinse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unde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clean,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runnin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war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water;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441" w:right="114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Apply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unt of cl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aning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comme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ded by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cleaning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comp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manufa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tur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(3) Rub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toget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vig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rously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at 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ast 10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5 seconds while: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802" w:right="104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Paying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articul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att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ntion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oving soi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from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under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eath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fing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rnails 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ring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cleani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proced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5467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48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802" w:right="1077" w:firstLine="0"/>
        <w:jc w:val="both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Cr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riction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the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rfaces of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ds and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rms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su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rogat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pros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hetic device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for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hands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arms, fi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ger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tips, and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reas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etween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fing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rs;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(4)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hor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ughly rin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un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cle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n, ru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ning w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water;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441" w:right="129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(5)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media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ely follow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cleaning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proc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dure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with thoro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gh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drying usin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 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thod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specified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unde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§ 6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301.12.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  <w:vertAlign w:val="superscript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947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oid 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ontam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nating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heir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ands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urrog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te 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osthetic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devices,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PLO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YE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may us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disposab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paper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owels or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similar clean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arri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rs whe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touchi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g sur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aces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such as m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nually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operat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fauc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 hand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es on a 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H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AN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DW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HING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NK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the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handle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of a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restro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 do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80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(D)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If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PR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nd ca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able of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remov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ng the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ypes of soils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encount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red in the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rations 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olved,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 aut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matic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handwashing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facility may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be use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by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 E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PLO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YE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 clean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heir  </w:t>
      </w:r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hands 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sur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ogate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pros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hetic devices.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2-301.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Special H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ndw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sh 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oc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du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es.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Reserved.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2-301.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4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When 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 Wa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80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YE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all clean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eir 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nds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exposed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rtions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their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ms as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ecified 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§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2-3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0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1.12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ediately bef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engaging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aratio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including w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rki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with expos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clean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Q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UIP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UTE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unwr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GLE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SING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ARTIC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nd: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532" w:right="1367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After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uching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uman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body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arts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than 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ean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hands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clean,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exposed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porti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 of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rms;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53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After usin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oilet ro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32" w:right="141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After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handli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ANI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aquatic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animals as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ecified in ¶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2-4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0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3.11(B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532" w:right="135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(D) Except as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pecified in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¶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2-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4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01.1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(B), aft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coughing,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sneezing, usi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a 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ndker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hief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disposabl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tissue, using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tobacco,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ating,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drink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ng;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5467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49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53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(E) After 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ndling soile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Q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UIP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969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(F) 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ring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epa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ation,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often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nec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ssary to remov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soil and con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aminati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and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event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oss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ontaminat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when changi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tasks;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  <w:vertAlign w:val="superscript"/>
        </w:rPr>
        <w:t>P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532" w:right="1559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(G) When swit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hing bet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w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een wo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king with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w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working with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  <w:vertAlign w:val="superscript"/>
        </w:rPr>
        <w:t>P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32" w:right="1629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(H) Befor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donni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gloves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initiate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task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 involves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working with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532" w:right="160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(I) After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engag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ng in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her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tivities that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minate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hands.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  <w:vertAlign w:val="superscript"/>
        </w:rPr>
        <w:t>P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2-301.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5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Whe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 to Wa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94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YE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all clean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eir 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nds in a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NG S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NK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 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utom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tic handwa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hing facility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may not cl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 the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hands in a 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nk used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epa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ation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HING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in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service sink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a cu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bed cle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ning facility 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for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disposal of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mop wat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and 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milar liqui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waste.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2-301.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6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Hand 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tis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pti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1189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A hand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ntiseptic us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as a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opical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plication, a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antiseptic soluti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used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a 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dip,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antiseptic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oap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shall: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ply with on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following: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802" w:right="87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Be an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that is lis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in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publication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App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ov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 D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ug 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uc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 wi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h 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he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ap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ut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Equival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nce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Evaluat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ons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as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dru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based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afety and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effectiveness; 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Pf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802" w:right="857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Have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active ant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microbial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ngred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ents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are listed in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FDA mono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raph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TC Health-Care Antis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tic Drug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Products as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antise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tic handwa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441" w:right="96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Consist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only of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ents which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int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nded use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eac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complies with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of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following: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5467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50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802" w:right="141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A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eshold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 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ulation 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x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empti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und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21 CFR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170.39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reshold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gulation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for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bstanc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 used in 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tact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rticles;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802" w:right="117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2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CFR 17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8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-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direct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Additives: Ad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j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uvants, 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Production Aids,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Sanitizers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ulated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use as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 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DDI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with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onditions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saf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use,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802" w:right="814" w:firstLine="0"/>
        <w:jc w:val="both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A det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rminati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of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ally reco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nized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safe (GRAS).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Partial listings of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bstances wit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uses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hat are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GRAS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may be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und in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21 CFR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82 - Sub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tances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enerally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802" w:right="814" w:firstLine="0"/>
        <w:jc w:val="both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Recognized as Sa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e, 21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FR 184 - Direct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Substan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Affirmed as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ally Recognize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as Safe,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21 CFR 1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8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6 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–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Indirect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Substances Aff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rmed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Gen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lly Recognized  </w:t>
      </w:r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802" w:right="81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Safe for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use in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tact with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, a</w:t>
      </w:r>
      <w:r>
        <w:rPr sz="24" baseline="0" dirty="0">
          <w:jc w:val="left"/>
          <w:rFonts w:ascii="ArialMT" w:hAnsi="ArialMT" w:cs="ArialMT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d in </w:t>
      </w:r>
      <w:r>
        <w:rPr sz="24" baseline="0" dirty="0">
          <w:jc w:val="left"/>
          <w:rFonts w:ascii="ArialMT" w:hAnsi="ArialMT" w:cs="ArialMT"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D</w:t>
      </w:r>
      <w:r>
        <w:rPr sz="24" baseline="0" dirty="0">
          <w:jc w:val="left"/>
          <w:rFonts w:ascii="ArialMT" w:hAnsi="ArialMT" w:cs="ArialMT"/>
          <w:color w:val="000000"/>
          <w:spacing w:val="-2"/>
          <w:sz w:val="24"/>
          <w:szCs w:val="24"/>
        </w:rPr>
        <w:t>A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’s Inventory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GRAS Notices,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 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802" w:right="1808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(d) A pri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sancti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listed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21 CFR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181 </w:t>
      </w:r>
      <w:r>
        <w:rPr sz="24" baseline="0" dirty="0">
          <w:jc w:val="left"/>
          <w:rFonts w:ascii="ArialMT" w:hAnsi="ArialMT" w:cs="ArialMT"/>
          <w:color w:val="000000"/>
          <w:spacing w:val="-3"/>
          <w:sz w:val="24"/>
          <w:szCs w:val="24"/>
        </w:rPr>
        <w:t>–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Prior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Sanctioned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ngr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dients,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80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(e)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Contac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Notification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hat is 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fecti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441" w:right="85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(3) Be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plied only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hand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that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cle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specified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nder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§ 2-30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.12.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84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If a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tiseptic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 ha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antis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ptic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lution used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 a 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dip does 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me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the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riteria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pecified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Subpara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raph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(A)(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this section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use shall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be:   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441" w:right="132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ollowed by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hor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ugh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rins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ng in cle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water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efor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hand con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act with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by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use of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glov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441" w:right="939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Limi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to si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uations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hat involv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no di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contact with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by the 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nds.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100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A hand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antiseptic so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ution us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as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dip shall be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maintaine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clean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at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stre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gth 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q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uivalent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to at least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100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/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L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chlorine.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5467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51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3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-380</wp:posOffset>
            </wp:positionV>
            <wp:extent cx="6096" cy="6095"/>
            <wp:effectExtent l="0" t="0" r="0" b="0"/>
            <wp:wrapNone/>
            <wp:docPr id="125" name="Freeform 1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4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-380</wp:posOffset>
            </wp:positionV>
            <wp:extent cx="6096" cy="6095"/>
            <wp:effectExtent l="0" t="0" r="0" b="0"/>
            <wp:wrapNone/>
            <wp:docPr id="126" name="Freeform 1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7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-380</wp:posOffset>
            </wp:positionV>
            <wp:extent cx="6095" cy="6095"/>
            <wp:effectExtent l="0" t="0" r="0" b="0"/>
            <wp:wrapNone/>
            <wp:docPr id="127" name="Freeform 1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6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-380</wp:posOffset>
            </wp:positionV>
            <wp:extent cx="6095" cy="6095"/>
            <wp:effectExtent l="0" t="0" r="0" b="0"/>
            <wp:wrapNone/>
            <wp:docPr id="128" name="Freeform 1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35434</wp:posOffset>
            </wp:positionV>
            <wp:extent cx="733069" cy="284224"/>
            <wp:effectExtent l="0" t="0" r="0" b="0"/>
            <wp:wrapNone/>
            <wp:docPr id="129" name="Freeform 12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914704" y="956819"/>
                      <a:ext cx="618769" cy="1699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67" w:lineRule="exact"/>
                          <w:ind w:left="0" w:right="0" w:firstLine="0"/>
                        </w:pP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Chap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3"/>
                            <w:sz w:val="24"/>
                            <w:szCs w:val="24"/>
                          </w:rPr>
                          <w:t>t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er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tbl>
      <w:tblPr>
        <w:tblStyle w:val="TableGrid"/>
        <w:tblLayout w:type="fixed"/>
        <w:tblpPr w:leftFromText="0" w:rightFromText="0" w:vertAnchor="text" w:horzAnchor="page" w:tblpX="1325" w:tblpY="-270"/>
        <w:tblOverlap w:val="never"/>
        "
        <w:tblW w:w="9555" w:type="dxa"/>
        <w:tblLook w:val="04A0" w:firstRow="1" w:lastRow="0" w:firstColumn="1" w:lastColumn="0" w:noHBand="0" w:noVBand="1"/>
      </w:tblPr>
      <w:tblGrid>
        <w:gridCol w:w="9575"/>
      </w:tblGrid>
      <w:tr>
        <w:trPr>
          <w:trHeight w:val="306"/>
        </w:trPr>
        <w:tc>
          <w:tcPr>
            <w:tcW w:w="9575" w:type="dxa"/>
            <w:tcBorders>
              <w:bottom w:val="nil"/>
            </w:tcBorders>
            <w:shd w:val="clear" w:color="auto" w:fill="C0C0C0"/>
          </w:tcPr>
          <w:p/>
        </w:tc>
      </w:tr>
      <w:tr>
        <w:trPr>
          <w:trHeight w:val="1161"/>
        </w:trPr>
        <w:tc>
          <w:tcPr>
            <w:tcW w:w="9575" w:type="dxa"/>
            <w:tcBorders>
              <w:top w:val="nil"/>
            </w:tcBorders>
            <w:shd w:val="clear" w:color="auto" w:fill="C0C0C0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3869"/>
              </w:tabs>
              <w:spacing w:before="38" w:after="0" w:line="240" w:lineRule="auto"/>
              <w:ind w:left="86" w:right="0" w:firstLine="0"/>
            </w:pPr>
            <w:r>
              <w:rPr sz="100" baseline="0" dirty="0">
                <w:jc w:val="left"/>
                <w:rFonts w:ascii="Arial" w:hAnsi="Arial" w:cs="Arial"/>
                <w:b/>
                <w:bCs/>
                <w:color w:val="000000"/>
                <w:sz w:val="100"/>
                <w:szCs w:val="100"/>
              </w:rPr>
              <w:t> 3 	</w:t>
            </w:r>
            <w:r>
              <w:rPr sz="68" baseline="0" dirty="0">
                <w:jc w:val="left"/>
                <w:rFonts w:ascii="Arial" w:hAnsi="Arial" w:cs="Arial"/>
                <w:b/>
                <w:bCs/>
                <w:color w:val="000000"/>
                <w:sz w:val="68"/>
                <w:szCs w:val="68"/>
              </w:rPr>
              <w:t>Fo</w:t>
            </w:r>
            <w:r>
              <w:rPr sz="68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68"/>
                <w:szCs w:val="68"/>
              </w:rPr>
              <w:t>o</w:t>
            </w:r>
            <w:r>
              <w:rPr sz="68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68"/>
                <w:szCs w:val="68"/>
              </w:rPr>
              <w:t>d</w:t>
            </w:r>
            <w:r>
              <w:rPr sz="68" baseline="0" dirty="0">
                <w:jc w:val="left"/>
                <w:rFonts w:ascii="Arial" w:hAnsi="Arial" w:cs="Arial"/>
                <w:b/>
                <w:bCs/>
                <w:color w:val="000000"/>
                <w:sz w:val="68"/>
                <w:szCs w:val="68"/>
              </w:rPr>
              <w:t>  </w:t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71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130" name="Freeform 1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0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131" name="Freeform 1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4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-6605</wp:posOffset>
            </wp:positionV>
            <wp:extent cx="6095" cy="6096"/>
            <wp:effectExtent l="0" t="0" r="0" b="0"/>
            <wp:wrapNone/>
            <wp:docPr id="132" name="Freeform 1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3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-6605</wp:posOffset>
            </wp:positionV>
            <wp:extent cx="6095" cy="6096"/>
            <wp:effectExtent l="0" t="0" r="0" b="0"/>
            <wp:wrapNone/>
            <wp:docPr id="133" name="Freeform 1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ts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2268"/>
        </w:tabs>
        <w:spacing w:before="0" w:after="0" w:line="267" w:lineRule="exact"/>
        <w:ind w:left="920" w:right="0" w:firstLine="614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	</w:t>
      </w:r>
      <w:r>
        <w:rPr sz="24" baseline="0" dirty="0">
          <w:jc w:val="left"/>
          <w:rFonts w:ascii="Arial" w:hAnsi="Arial" w:cs="Arial"/>
          <w:b/>
          <w:bCs/>
          <w:color w:val="000000"/>
          <w:spacing w:val="2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CHARACTERISTICS  </w:t>
      </w:r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614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b/>
          <w:bCs/>
          <w:color w:val="000000"/>
          <w:spacing w:val="53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SOURCES, SPECIFICATIONS, AND ORIGINAL CONTAIN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144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CORDS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534"/>
        </w:tabs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	3-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b/>
          <w:bCs/>
          <w:color w:val="000000"/>
          <w:spacing w:val="53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PROTECTION FRO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CONTA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INATION 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TER R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IVING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534" w:right="1159" w:firstLine="14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4</w:t>
      </w:r>
      <w:r>
        <w:rPr sz="24" baseline="0" dirty="0">
          <w:jc w:val="left"/>
          <w:rFonts w:ascii="Arial" w:hAnsi="Arial" w:cs="Arial"/>
          <w:b/>
          <w:bCs/>
          <w:color w:val="000000"/>
          <w:spacing w:val="38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STRUCTION OF ORGANIS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 OF PUBLIC HEALTH CONCERN  </w:t>
      </w:r>
      <w:r>
        <w:br w:type="textWrapping" w:clear="all"/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5</w:t>
      </w:r>
      <w:r>
        <w:rPr sz="24" baseline="0" dirty="0">
          <w:jc w:val="left"/>
          <w:rFonts w:ascii="Arial" w:hAnsi="Arial" w:cs="Arial"/>
          <w:b/>
          <w:bCs/>
          <w:color w:val="000000"/>
          <w:spacing w:val="53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LI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ITATION 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F GROWTH 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F ORGANIS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 OF PUBLIC HEALTH  </w:t>
      </w:r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144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CONCERN  </w:t>
      </w:r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614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6</w:t>
      </w:r>
      <w:r>
        <w:rPr sz="24" baseline="0" dirty="0">
          <w:jc w:val="left"/>
          <w:rFonts w:ascii="Arial" w:hAnsi="Arial" w:cs="Arial"/>
          <w:b/>
          <w:bCs/>
          <w:color w:val="000000"/>
          <w:spacing w:val="53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FOOD IDENTITY, PR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SENTATION, AND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N-PR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ISES LABELING  </w:t>
      </w:r>
    </w:p>
    <w:p>
      <w:pPr>
        <w:rPr>
          <w:rFonts w:ascii="Times New Roman" w:hAnsi="Times New Roman" w:cs="Times New Roman"/>
          <w:color w:val="010302"/>
        </w:rPr>
        <w:tabs>
          <w:tab w:val="left" w:pos="1534"/>
        </w:tabs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	3-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7</w:t>
      </w:r>
      <w:r>
        <w:rPr sz="24" baseline="0" dirty="0">
          <w:jc w:val="left"/>
          <w:rFonts w:ascii="Arial" w:hAnsi="Arial" w:cs="Arial"/>
          <w:b/>
          <w:bCs/>
          <w:color w:val="000000"/>
          <w:spacing w:val="53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CONTA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INATED FOOD  </w:t>
      </w:r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614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8</w:t>
      </w:r>
      <w:r>
        <w:rPr sz="24" baseline="0" dirty="0">
          <w:jc w:val="left"/>
          <w:rFonts w:ascii="Arial" w:hAnsi="Arial" w:cs="Arial"/>
          <w:b/>
          <w:bCs/>
          <w:color w:val="000000"/>
          <w:spacing w:val="53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SPECIAL REQUIRE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ENTS FOR HIGHLY SU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PTIBLE  </w:t>
      </w:r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144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POPULATIONS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84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-255</wp:posOffset>
            </wp:positionV>
            <wp:extent cx="6096" cy="6097"/>
            <wp:effectExtent l="0" t="0" r="0" b="0"/>
            <wp:wrapNone/>
            <wp:docPr id="134" name="Freeform 1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3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-255</wp:posOffset>
            </wp:positionV>
            <wp:extent cx="6096" cy="6097"/>
            <wp:effectExtent l="0" t="0" r="0" b="0"/>
            <wp:wrapNone/>
            <wp:docPr id="135" name="Freeform 1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7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-255</wp:posOffset>
            </wp:positionV>
            <wp:extent cx="6095" cy="6097"/>
            <wp:effectExtent l="0" t="0" r="0" b="0"/>
            <wp:wrapNone/>
            <wp:docPr id="136" name="Freeform 1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7"/>
                    </a:xfrm>
                    <a:custGeom>
                      <a:rect l="l" t="t" r="r" b="b"/>
                      <a:pathLst>
                        <a:path w="6095" h="6097">
                          <a:moveTo>
                            <a:pt x="0" y="6097"/>
                          </a:moveTo>
                          <a:lnTo>
                            <a:pt x="6095" y="609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6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-255</wp:posOffset>
            </wp:positionV>
            <wp:extent cx="6095" cy="6097"/>
            <wp:effectExtent l="0" t="0" r="0" b="0"/>
            <wp:wrapNone/>
            <wp:docPr id="137" name="Freeform 1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7"/>
                    </a:xfrm>
                    <a:custGeom>
                      <a:rect l="l" t="t" r="r" b="b"/>
                      <a:pathLst>
                        <a:path w="6095" h="6097">
                          <a:moveTo>
                            <a:pt x="0" y="6097"/>
                          </a:moveTo>
                          <a:lnTo>
                            <a:pt x="6095" y="609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tbl>
      <w:tblPr>
        <w:tblStyle w:val="TableGrid"/>
        <w:tblLayout w:type="fixed"/>
        <w:tblpPr w:leftFromText="0" w:rightFromText="0" w:vertAnchor="text" w:horzAnchor="page" w:tblpX="1325" w:tblpY="-270"/>
        <w:tblOverlap w:val="never"/>
        "
        <w:tblW w:w="9564" w:type="dxa"/>
        <w:tblLook w:val="04A0" w:firstRow="1" w:lastRow="0" w:firstColumn="1" w:lastColumn="0" w:noHBand="0" w:noVBand="1"/>
      </w:tblPr>
      <w:tblGrid>
        <w:gridCol w:w="9584"/>
      </w:tblGrid>
      <w:tr>
        <w:trPr>
          <w:trHeight w:val="383"/>
        </w:trPr>
        <w:tc>
          <w:tcPr>
            <w:tcW w:w="9584" w:type="dxa"/>
            <w:tcBorders>
              <w:bottom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724"/>
              </w:tabs>
              <w:spacing w:before="123" w:after="0" w:line="240" w:lineRule="auto"/>
              <w:ind w:left="95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3-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1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3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     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CHARACTERISTICS  </w:t>
            </w:r>
          </w:p>
        </w:tc>
      </w:tr>
      <w:tr>
        <w:trPr>
          <w:trHeight w:val="278"/>
        </w:trPr>
        <w:tc>
          <w:tcPr>
            <w:tcW w:w="9584" w:type="dxa"/>
            <w:tcBorders>
              <w:top w:val="nil"/>
              <w:bottom w:val="nil"/>
            </w:tcBorders>
            <w:shd w:val="clear" w:color="auto" w:fill="DADADA"/>
          </w:tcPr>
          <w:p/>
        </w:tc>
      </w:tr>
      <w:tr>
        <w:trPr>
          <w:trHeight w:val="273"/>
        </w:trPr>
        <w:tc>
          <w:tcPr>
            <w:tcW w:w="9584" w:type="dxa"/>
            <w:tcBorders>
              <w:top w:val="nil"/>
              <w:bottom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1535"/>
              </w:tabs>
              <w:spacing w:before="8" w:after="0" w:line="240" w:lineRule="auto"/>
              <w:ind w:left="95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 	Subpa</w:t>
            </w: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pacing w:val="-2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pacing w:val="-2"/>
                <w:sz w:val="24"/>
                <w:szCs w:val="24"/>
              </w:rPr>
              <w:t>s</w:t>
            </w: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  </w:t>
            </w:r>
          </w:p>
        </w:tc>
      </w:tr>
      <w:tr>
        <w:trPr>
          <w:trHeight w:val="278"/>
        </w:trPr>
        <w:tc>
          <w:tcPr>
            <w:tcW w:w="9584" w:type="dxa"/>
            <w:tcBorders>
              <w:top w:val="nil"/>
              <w:bottom w:val="nil"/>
            </w:tcBorders>
            <w:shd w:val="clear" w:color="auto" w:fill="DADADA"/>
          </w:tcPr>
          <w:p/>
        </w:tc>
      </w:tr>
      <w:tr>
        <w:trPr>
          <w:trHeight w:val="282"/>
        </w:trPr>
        <w:tc>
          <w:tcPr>
            <w:tcW w:w="9584" w:type="dxa"/>
            <w:tcBorders>
              <w:top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2255"/>
                <w:tab w:val="left" w:pos="3696"/>
              </w:tabs>
              <w:spacing w:before="9" w:after="0" w:line="240" w:lineRule="auto"/>
              <w:ind w:left="95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3-10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1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Cond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4"/>
                <w:sz w:val="24"/>
                <w:szCs w:val="24"/>
              </w:rPr>
              <w:t>i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o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  </w:t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29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-6732</wp:posOffset>
            </wp:positionV>
            <wp:extent cx="6096" cy="6097"/>
            <wp:effectExtent l="0" t="0" r="0" b="0"/>
            <wp:wrapNone/>
            <wp:docPr id="138" name="Freeform 1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8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-6732</wp:posOffset>
            </wp:positionV>
            <wp:extent cx="6096" cy="6097"/>
            <wp:effectExtent l="0" t="0" r="0" b="0"/>
            <wp:wrapNone/>
            <wp:docPr id="139" name="Freeform 1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2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-6732</wp:posOffset>
            </wp:positionV>
            <wp:extent cx="6095" cy="6097"/>
            <wp:effectExtent l="0" t="0" r="0" b="0"/>
            <wp:wrapNone/>
            <wp:docPr id="140" name="Freeform 1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7"/>
                    </a:xfrm>
                    <a:custGeom>
                      <a:rect l="l" t="t" r="r" b="b"/>
                      <a:pathLst>
                        <a:path w="6095" h="6097">
                          <a:moveTo>
                            <a:pt x="0" y="6097"/>
                          </a:moveTo>
                          <a:lnTo>
                            <a:pt x="6095" y="609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1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-6732</wp:posOffset>
            </wp:positionV>
            <wp:extent cx="6095" cy="6097"/>
            <wp:effectExtent l="0" t="0" r="0" b="0"/>
            <wp:wrapNone/>
            <wp:docPr id="141" name="Freeform 1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7"/>
                    </a:xfrm>
                    <a:custGeom>
                      <a:rect l="l" t="t" r="r" b="b"/>
                      <a:pathLst>
                        <a:path w="6095" h="6097">
                          <a:moveTo>
                            <a:pt x="0" y="6097"/>
                          </a:moveTo>
                          <a:lnTo>
                            <a:pt x="6095" y="609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Cond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ti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n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3-101.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Safe, Un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du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at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d, 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 H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ne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tly 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esen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ed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081" w:right="159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hall be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fe, un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UL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nd, as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pecified un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§ 3-60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.12,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onestly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resen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ed.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  <w:vertAlign w:val="superscript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5601"/>
        </w:tabs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547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57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3-301.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eventi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 C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nta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in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 Wh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 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ast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ng.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081" w:right="109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 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YE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may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not us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than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nce to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aste 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is to be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old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serve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eventi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g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d a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d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ng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edi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nt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5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ta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ati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n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4521" w:right="1276" w:hanging="144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3-302.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Packag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 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 U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pac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k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ag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 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 - Se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ion,  </w:t>
      </w:r>
      <w:r>
        <w:br w:type="textWrapping" w:clear="all"/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Packagi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g,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nd S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ega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pro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ected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rom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ross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mination by: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32" w:right="1038" w:firstLine="0"/>
        <w:jc w:val="both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Except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specified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(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)(d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below,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par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ting raw an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mal 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durin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stor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ge,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repa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ation,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holding,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display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om: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893" w:right="1309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Raw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ncluding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 animal 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such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IS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for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ushi or 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OLL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AN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H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LL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ISH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other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raw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suc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as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uits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vegetables,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893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Coo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k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893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ruits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vege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ables be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hey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wa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hed; 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  <w:vertAlign w:val="superscript"/>
        </w:rPr>
        <w:t>P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893" w:right="81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(d)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roze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, co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mercially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rocesse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and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ac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k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aged raw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animal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may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sto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displaye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with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or abov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frozen, c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mm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rcially pro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essed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nd pack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d, ready-to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-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eat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food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532" w:right="98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Except w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en co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bined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ingr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dients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parating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types of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raw animal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fr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ea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oth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such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ef,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ISH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lamb,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pork,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UL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ring st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rage,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arati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holding,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display by: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893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Using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epar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QU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for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each ty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893" w:right="92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Ar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anging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each ty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of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EQU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so that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oss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contaminat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 of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ne typ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with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ther is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ented,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893" w:right="1438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Prep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ach type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at dif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eren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mes or in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separat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53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(3) Cleani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QU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UT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NSI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as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fied und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 </w:t>
      </w:r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5601"/>
        </w:tabs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547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72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353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¶</w:t>
      </w:r>
      <w:r>
        <w:rPr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4-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6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02.1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and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specifie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§ 4-703.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;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109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(4) Except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specified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Subpa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agr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ph 3-501.1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5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(B)(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  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in ¶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of this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ection, st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packages,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covered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ntain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rs, or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w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rappi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gs; 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32" w:right="146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(5) Cleani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H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ER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ALLY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EA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ED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CON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visible soil befo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open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ng;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1356" w:firstLine="0"/>
        <w:jc w:val="both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(6) Pro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ecting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ainers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hat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ei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packag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togeth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in a ca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overw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ap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om cuts w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the case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overwra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is open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d;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4" w:lineRule="exact"/>
        <w:ind w:left="3532" w:right="1099" w:firstLine="0"/>
        <w:jc w:val="both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(7) Stori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da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aged,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poiled,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alled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being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held in 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BLI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as specifi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un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§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6-404.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1; and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32" w:right="111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(8) Sep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ruits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vege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ables,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efor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ey are was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specified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§ 3-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02.15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fro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Subpar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gra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 (A)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(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4) 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this sectio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does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ot apply to: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532" w:right="1346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(1) Whole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uncut,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raw f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uits and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eget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bles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nuts in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shell, that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equi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peelin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ulling bef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 c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nsumption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;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106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RI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AL 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UTS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,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q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uart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rs,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sides 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raw 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or slab ba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on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that ar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hung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on clea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, 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ANI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oks or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pl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ced on clea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,  </w:t>
      </w:r>
      <w:r>
        <w:br w:type="textWrapping" w:clear="all"/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NI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racks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;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894" w:firstLine="0"/>
        <w:jc w:val="both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(3)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Whole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uncut,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proces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EA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such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ountry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ams,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nd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smoked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cur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saus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ges 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 are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placed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clean, 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ANI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racks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;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32" w:right="158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(4)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being c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oled as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pecified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nder Su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parag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aph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3-501.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5(B)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(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2);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53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(5)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H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ELLS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CK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7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4521" w:right="839" w:hanging="144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3-302.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Fo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 Stor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ge C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nta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s, 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tifi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 w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th </w:t>
      </w:r>
      <w:r>
        <w:rPr sz="24" baseline="0" dirty="0">
          <w:jc w:val="left"/>
          <w:rFonts w:ascii="Arial" w:hAnsi="Arial" w:cs="Arial"/>
          <w:b/>
          <w:bCs/>
          <w:color w:val="000000"/>
          <w:spacing w:val="-5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on  </w:t>
      </w:r>
      <w:r>
        <w:br w:type="textWrapping" w:clear="all"/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Name of 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d. 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835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Except for co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tainer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holding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at can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readily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nd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unmistakably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reco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nized such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as dry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pasta,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w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orking con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ainers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holding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redie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ts that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are 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oved fr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the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original pac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k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ages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use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ABL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HMENT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such as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cooking oils, flo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r, 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rbs,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otato fla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k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es, salt,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pices, and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gar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all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5601"/>
        </w:tabs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547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73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 identified wi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the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omm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na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of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4521" w:right="1273" w:hanging="144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3-302.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Pasteu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ized </w:t>
      </w:r>
      <w:r>
        <w:rPr sz="24" baseline="0" dirty="0">
          <w:jc w:val="left"/>
          <w:rFonts w:ascii="Arial" w:hAnsi="Arial" w:cs="Arial"/>
          <w:b/>
          <w:bCs/>
          <w:color w:val="000000"/>
          <w:spacing w:val="-6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ggs, </w:t>
      </w:r>
      <w:r>
        <w:rPr sz="24" baseline="0" dirty="0">
          <w:jc w:val="left"/>
          <w:rFonts w:ascii="Arial" w:hAnsi="Arial" w:cs="Arial"/>
          <w:b/>
          <w:bCs/>
          <w:color w:val="000000"/>
          <w:spacing w:val="-6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ub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ute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fo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Raw 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fo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Certain Rec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pes.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108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Pasteurized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EG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UC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be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ubstituted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aw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EG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parati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of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such as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sar salad,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hollandaise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Béar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aise sauc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may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nnaise,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mering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e, eg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nog,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ice cream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and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EG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-fortifi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BE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RA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not: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  <w:vertAlign w:val="superscript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32" w:right="98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Cooked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specified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Subpa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agr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 3-401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11(A)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(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1)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(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53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Include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 ¶ 3-401.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1(D).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3-302.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4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otecti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 f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Un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ved 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dd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tives.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081" w:right="132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pr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tected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rom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minati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that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ay resul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from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additi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of,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specified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§ 3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202.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2: 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Unsa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IV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441" w:right="967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Unsa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levels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 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ADDI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  <w:vertAlign w:val="superscript"/>
        </w:rPr>
        <w:t>P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A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EMPL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may no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: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441" w:right="88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Apply sulfiti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age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ts to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resh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ruits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v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getables int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nded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for raw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onsum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to a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nsider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be a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ood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source of vi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amin B</w:t>
      </w:r>
      <w:r>
        <w:rPr sz="16" baseline="-1" dirty="0">
          <w:jc w:val="left"/>
          <w:rFonts w:ascii="Arial" w:hAnsi="Arial" w:cs="Arial"/>
          <w:color w:val="000000"/>
          <w:position w:val="-1"/>
          <w:sz w:val="16"/>
          <w:szCs w:val="16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441" w:right="101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Except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rapes,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erve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sell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spec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fied und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Subpara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raph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(B)(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 of this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ection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 is tr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ated with sulfiti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agents 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fore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receipt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by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ABL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3-302.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5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Washi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 F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ts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nd V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get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bles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82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Except as specif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in ¶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(B) of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his section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and excep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for w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ole,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raw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fruits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and ve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etables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hat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 int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nded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washing by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 </w:t>
      </w:r>
      <w:r>
        <w:br w:type="textWrapping" w:clear="all"/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CO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SU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efor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cons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mption,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raw f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uits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vegetables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hall be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thorou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hly washed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wate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to 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move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oil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other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minants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before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being cu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comb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ned with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ther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gred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ents, cook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d, serv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d,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off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red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man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nsumpt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 in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fo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m.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5601"/>
        </w:tabs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547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74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081" w:right="116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Fruit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and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egetable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may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washe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by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using chemicals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as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specified un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er §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7-20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4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.12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101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Devices us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for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on-sit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gen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ch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micals meeti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the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requir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ments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pecified in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21 CFR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73.3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5, 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hemicals use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 the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washing or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assist in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peeli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of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ruits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vegetable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for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washing of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aw, whole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ruits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vege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ables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hall be used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 </w:t>
      </w:r>
      <w:r>
        <w:br w:type="textWrapping" w:clear="all"/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accordan</w:t>
      </w:r>
      <w:r>
        <w:rPr sz="24" baseline="0" dirty="0">
          <w:jc w:val="left"/>
          <w:rFonts w:ascii="ArialMT" w:hAnsi="ArialMT" w:cs="ArialMT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e with the</w:t>
      </w:r>
      <w:r>
        <w:rPr sz="24" baseline="0" dirty="0">
          <w:jc w:val="left"/>
          <w:rFonts w:ascii="ArialMT" w:hAnsi="ArialMT" w:cs="ArialMT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man</w:t>
      </w:r>
      <w:r>
        <w:rPr sz="24" baseline="0" dirty="0">
          <w:jc w:val="left"/>
          <w:rFonts w:ascii="ArialMT" w:hAnsi="ArialMT" w:cs="ArialMT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factu</w:t>
      </w:r>
      <w:r>
        <w:rPr sz="24" baseline="0" dirty="0">
          <w:jc w:val="left"/>
          <w:rFonts w:ascii="ArialMT" w:hAnsi="ArialMT" w:cs="ArialMT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er’s ins</w:t>
      </w:r>
      <w:r>
        <w:rPr sz="24" baseline="0" dirty="0">
          <w:jc w:val="left"/>
          <w:rFonts w:ascii="ArialMT" w:hAnsi="ArialMT" w:cs="ArialMT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ructi</w:t>
      </w:r>
      <w:r>
        <w:rPr sz="24" baseline="0" dirty="0">
          <w:jc w:val="left"/>
          <w:rFonts w:ascii="ArialMT" w:hAnsi="ArialMT" w:cs="ArialMT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ns.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eventi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g C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nta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in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ti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n f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 Ic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 Used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s a Co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la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t  </w:t>
      </w:r>
    </w:p>
    <w:p>
      <w:pPr>
        <w:rPr>
          <w:rFonts w:ascii="Times New Roman" w:hAnsi="Times New Roman" w:cs="Times New Roman"/>
          <w:color w:val="010302"/>
        </w:rPr>
        <w:tabs>
          <w:tab w:val="left" w:pos="4521"/>
        </w:tabs>
        <w:spacing w:before="0" w:after="0" w:line="279" w:lineRule="exact"/>
        <w:ind w:left="4521" w:right="1661" w:hanging="144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3-303.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	Ice Used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as Exte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Cool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nt, 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ibi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ed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Ing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ed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ent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After use as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med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um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cooling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ex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erior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surfaces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83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such as mel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 or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K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as cann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cooling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oils and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ubes of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Q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ice ma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not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used as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4521" w:right="980" w:hanging="144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3-303.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Sto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age 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Di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pla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of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od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 C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nt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ct w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Wate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Ice.  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102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K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may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 be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ored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dir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ct contact with ic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water if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ubject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ntry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becau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of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nature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its pack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ging, w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apping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ntain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or its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ositioning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ice or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w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ater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183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Except as specif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in ¶¶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(D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 th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 section,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KA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may 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be st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red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direct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contact with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undrain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ice. 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85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Whole,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raw fruit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or v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getable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; cut,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raw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egetables 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ch as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celery or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ot sticks 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cut po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atoes;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and to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 may be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mm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rsed in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ice or wat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r.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106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(D)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Raw poul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ry 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raw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at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recei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immer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in ice i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shipping con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ainers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may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emain 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that c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ndit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on while in st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rage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awaiting pr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parat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on, display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service,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or sal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e.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5601"/>
        </w:tabs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547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75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eventi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g C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nta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in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ti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n f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 E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q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uip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, Utens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ls,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nd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Lin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3-304.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Fo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 C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nt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ct w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th 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q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uip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nt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nd U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ens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.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hall only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ntact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rfaces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f: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532" w:right="112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QUIP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are cl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specified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under Pa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4-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6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 this 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specified un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Part 4-7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 this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53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INGL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NG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RTICL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  <w:vertAlign w:val="superscript"/>
        </w:rPr>
        <w:t> 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532" w:right="115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su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as clot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napkins,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specifi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unde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§ 3-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304.13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hat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laun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as specifi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und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Part 4-8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 this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Code.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4521"/>
        </w:tabs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3-304.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	In-Use 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ten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ils, B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tween-Use S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age. 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081" w:right="84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During pau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 in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par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dispen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ing,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ration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dispensi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SILS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hall be st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red: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532" w:right="89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Except as specif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un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¶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of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his se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tion, in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with their 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ndles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ove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top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the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ntaine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100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In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that is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not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IM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C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ON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ROL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with the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ha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dles abo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the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op of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within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containers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EQU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can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closed,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uch as bins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sugar, fl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ur,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cinn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mon;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532" w:right="82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On a 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ean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rtion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table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cooking 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EQU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only if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use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the 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CON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ACT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surface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repa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ation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ble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cook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ng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Q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UIP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cleaned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 fr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quency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pecifi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unde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53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§§ 4-6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0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2.11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4-702.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;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82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(D) In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unning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w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sufficien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velocity to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fl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sh particula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 to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drai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if used with moist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as ice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cream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ma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hed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potatoes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;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532" w:right="117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(E) In a cle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n,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otecte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location if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UTE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such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ice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scoops,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used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only with a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 is not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IME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C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NTROL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5601"/>
        </w:tabs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547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76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532" w:right="152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(F)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a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tainer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wat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if the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w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ater is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main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ained at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tempe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atur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 at 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ast 57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(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35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F)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container is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cleaned 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fr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quency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ecified 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der Su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ragra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4-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602.11(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)(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7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).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3-304.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Lin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ns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nd N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pk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ns, Use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Limit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n.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1370" w:firstLine="0"/>
        <w:jc w:val="both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uch as clo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napkin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may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not be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in conta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with 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unless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hey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 use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to line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contai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er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for the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ervice 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and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LI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napkins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repla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each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me the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container is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refilled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or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new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UM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3-304.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4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Wipin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Clo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hs, U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 Li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it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081" w:right="103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Cloths 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use fo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wiping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spills fr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AB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ca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ry-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out contai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ers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 occ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as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is bein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ved shall be: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aintaine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dry;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Used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for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oth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rpose.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081" w:right="877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Cloths 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use fo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wiping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nters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Q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UIP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rfaces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shall be: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441" w:right="145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Held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between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uses in a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hemical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nitizer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solution at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concentr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 specifi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un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§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4-50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.114;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L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red daily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specified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¶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4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-8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0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2.11(D)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081" w:right="867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Cloths i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-use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wiping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rfaces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conta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with raw an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mal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hall be k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pt sep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rom 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oths us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for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urpo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es.  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081" w:right="81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(D) Dry wiping 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oths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the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emical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nitizing solutions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pecified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in Subpara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raph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(B)(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 of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his section in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w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hich wet wiping cloths  </w:t>
      </w:r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are held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betwee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uses shall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ee of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ebris and visib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soil. 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93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(E) Contain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rs of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emical sanitizi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solution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specified in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Subpara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raph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(B)(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 of this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ection in whic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wet wiping cloths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held betwe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uses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all be st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red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 the f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and use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 a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manne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preve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ts cont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minatio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EQU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 U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SILS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 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LINE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SING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or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GL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ART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CL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5601"/>
        </w:tabs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547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77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1838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(F) 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GL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di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posable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anitizer wipe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ll be used in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accordan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with EPA-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appro</w:t>
      </w:r>
      <w:r>
        <w:rPr sz="24" baseline="0" dirty="0">
          <w:jc w:val="left"/>
          <w:rFonts w:ascii="ArialMT" w:hAnsi="ArialMT" w:cs="ArialMT"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ed m</w:t>
      </w:r>
      <w:r>
        <w:rPr sz="24" baseline="0" dirty="0">
          <w:jc w:val="left"/>
          <w:rFonts w:ascii="ArialMT" w:hAnsi="ArialMT" w:cs="ArialMT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nufact</w:t>
      </w:r>
      <w:r>
        <w:rPr sz="24" baseline="0" dirty="0">
          <w:jc w:val="left"/>
          <w:rFonts w:ascii="ArialMT" w:hAnsi="ArialMT" w:cs="ArialMT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rer</w:t>
      </w:r>
      <w:r>
        <w:rPr sz="24" baseline="0" dirty="0">
          <w:jc w:val="left"/>
          <w:rFonts w:ascii="ArialMT" w:hAnsi="ArialMT" w:cs="ArialMT"/>
          <w:color w:val="000000"/>
          <w:spacing w:val="-5"/>
          <w:sz w:val="24"/>
          <w:szCs w:val="24"/>
        </w:rPr>
        <w:t>’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s label use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instructions.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3-304.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5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Gloves, </w:t>
      </w:r>
      <w:r>
        <w:rPr sz="24" baseline="0" dirty="0">
          <w:jc w:val="left"/>
          <w:rFonts w:ascii="Arial" w:hAnsi="Arial" w:cs="Arial"/>
          <w:b/>
          <w:bCs/>
          <w:color w:val="000000"/>
          <w:spacing w:val="-5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se Limi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at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on.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954" w:firstLine="0"/>
        <w:jc w:val="both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If use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NGL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gloves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all be us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only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task su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working with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 with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 animal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used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for no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pur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ose,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disca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ded wh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maged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soiled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when inte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ruption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occur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the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94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Except as specif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in ¶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of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this section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slash-resis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ant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gloves that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are 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to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protec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ands 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ng ope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ations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requirin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cutting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hall be 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in d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rect con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only with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that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is subseque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tly cooked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specifie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rt 3-4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uch as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rozen 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RIMAL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CUT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98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Slash-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esistant glo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es may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be us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with 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EA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that will not b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subse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q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uently coo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k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if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sl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sh-resist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nt gloves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have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SMOO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dur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ble,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non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bsor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ent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uter 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rface;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if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081" w:right="981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slash-resist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nt gloves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are co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with a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SM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, du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able,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nonabs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rbent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glove,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a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SING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glov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081" w:right="81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(D) Cloth glo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 may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not 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used in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direct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ntact with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unless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ubseq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ently coo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k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as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equi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under Pa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 3-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4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such  </w:t>
      </w:r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as frozen 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PRI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AL 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of 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EAT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4521" w:right="1085" w:hanging="144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3-304.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6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Using Cl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an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Tab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ewa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 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Seco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 Po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 an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Refills. 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87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Except fo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refilling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’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rinking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cup or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ntain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without conta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betwe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pouri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the lip-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ontact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area of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rinking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 or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ntain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r,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 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YE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may no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use 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AB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includ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ng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NG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RV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ART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CL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soiled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by the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SU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ovide sec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rtions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refil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s.  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869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Except as specif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in ¶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of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this section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self-service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SU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ma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not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allowed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use soil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AB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includ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ng 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SING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RV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RTICL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obtai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additio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fr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display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servi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Q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UI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101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Drinking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ups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contai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ers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ay be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reu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by self-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ervice  </w:t>
      </w:r>
      <w:r>
        <w:br w:type="textWrapping" w:clear="all"/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CO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SU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if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efilling is a co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taminat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on-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process as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pecified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under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¶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¶ 4-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04.1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(A), (B),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(D)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5601"/>
        </w:tabs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547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78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3-304.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7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Refilli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 Re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bles.  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948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Except as specif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in ¶¶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-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(E) of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his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ection, 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pty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containers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rned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a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for cleani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and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refilling with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cleane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refille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 a 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ulated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SS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NG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900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(B) A take-h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con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ainer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rned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 a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 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BL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may be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refilled at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BLI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HM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with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if 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container is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: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79" w:lineRule="exact"/>
        <w:ind w:left="3441" w:right="963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(1) Desig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const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ucted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euse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nd i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accordan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with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the 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q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uire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ents specifi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un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er Part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4-1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4-2;</w:t>
      </w:r>
      <w:r>
        <w:rPr sz="16" baseline="0" dirty="0">
          <w:jc w:val="left"/>
          <w:rFonts w:ascii="Arial" w:hAnsi="Arial" w:cs="Arial"/>
          <w:i/>
          <w:iCs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441" w:right="852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(2) 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that wa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initially provi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by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 ES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ABL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the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UM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,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eith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pty 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filled with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by the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  </w:t>
      </w:r>
      <w:r>
        <w:br w:type="textWrapping" w:clear="all"/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ES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ABL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,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or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pu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pose of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being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retu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ned for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reus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;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441" w:right="944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(3) Ret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rned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to the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ES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ABL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by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CO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SU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ER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afte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use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;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(4) Subject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 the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following st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ps bef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 bei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refilled with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: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802" w:right="0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(a) Clea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as 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ecified u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der Pa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 4-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6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of thi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Code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84" w:lineRule="exact"/>
        <w:ind w:left="3802" w:right="0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(b) Sanitized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as specifie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und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Part 4-7 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 Code;</w:t>
      </w:r>
      <w:r>
        <w:rPr sz="16" baseline="0" dirty="0">
          <w:jc w:val="left"/>
          <w:rFonts w:ascii="Arial" w:hAnsi="Arial" w:cs="Arial"/>
          <w:i/>
          <w:iCs/>
          <w:color w:val="000000"/>
          <w:sz w:val="16"/>
          <w:szCs w:val="16"/>
          <w:vertAlign w:val="superscript"/>
        </w:rPr>
        <w:t> P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802" w:right="937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(c) Visually inspect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by a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OD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EMP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verify that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the 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container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as 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turn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d, 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eets 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q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uire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ts specified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under Pa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 4-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and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4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-2.</w:t>
      </w:r>
      <w:r>
        <w:rPr sz="16" baseline="0" dirty="0">
          <w:jc w:val="left"/>
          <w:rFonts w:ascii="Arial" w:hAnsi="Arial" w:cs="Arial"/>
          <w:i/>
          <w:iCs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081" w:right="886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(C) A take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-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home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c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ntain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ret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rne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to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 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BL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may be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refilled at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BLI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HM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with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B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GE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if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: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441" w:right="1468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B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GE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not a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CONT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OL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OR 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SA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;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441" w:right="80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desi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 of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con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ainer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nd of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rins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ng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Q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UIP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the nat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 of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the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B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GE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, 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w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hen cons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der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togeth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r, allow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effective clean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ng at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ome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in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BLI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HM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;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441" w:right="1016" w:firstLine="0"/>
        <w:jc w:val="both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(3)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acilities for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rinsing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efo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refilling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contain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rs with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fresh, 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 wate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that is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nde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press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nd no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recircula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provided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as pa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 of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dispensi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g syste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;  </w:t>
      </w:r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5601"/>
        </w:tabs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547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79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441" w:right="113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(4)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SU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-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owned c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ntain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urn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 the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  </w:t>
      </w:r>
      <w:r>
        <w:br w:type="textWrapping" w:clear="all"/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ES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ABL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efilling is refille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for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ale 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service only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the same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UM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; 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(5)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con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ainer is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refilled b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: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802" w:right="0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(a) 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EMPL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 the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OD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ES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ABL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802" w:right="94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own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of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con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ainer 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the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B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EV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system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includes a co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taminat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on-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ransf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pro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 as specified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under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¶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¶ 4-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04.1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(A), (B),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(D) tha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cann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be bypass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by the con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ainer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owner.  </w:t>
      </w:r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(D)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Cons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mer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-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owned,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pers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nal take-out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B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EVE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RA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con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ainers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820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such as 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rmally insu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ated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ottles, 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nspill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offee cups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and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promoti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nal 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BE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GE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g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asses,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ay be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efill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by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PL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CO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SU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if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refilling is a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ontam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nation-free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ocess as specifi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under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¶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¶ 4-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04.1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(A), (B),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(D)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081" w:right="912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(E)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UM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-own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conta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ners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hat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not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-specific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may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filled at a wat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DING 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CHI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syste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m.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eventi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g C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nta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in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ti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n f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he P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ises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3-305.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Fo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 Sto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ge. 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081" w:right="93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Except as specif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in ¶¶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(C)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th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 section,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 pro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ected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rom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ontami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ation by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torin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: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In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clean,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dry loc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tion;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441" w:right="220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Wh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it is 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expos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to spla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h, dust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other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contaminat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on;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(3) At least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15 cm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(6 inc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es)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ove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floor.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107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in pac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k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ages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nd worki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g conta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ner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may be 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ored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ess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than 15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 (6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nches)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above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flo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on ca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lot handling  </w:t>
      </w:r>
      <w:r>
        <w:br w:type="textWrapping" w:clear="all"/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EQU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PM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as 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ecified u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der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§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4-2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0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4.122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1164" w:firstLine="0"/>
        <w:jc w:val="both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Pressuri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z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BE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GE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c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ntain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rs, case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in wa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erp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oof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containers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uch as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ottles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cans,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and milk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ontainers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 plastic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crates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ay be st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on a fl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or 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 is clean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nd not 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x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posed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floor mois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ure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5601"/>
        </w:tabs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547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80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532" w:right="90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Label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d, if not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trea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to yie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a 5-log 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ction of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most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resistant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micro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rganism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public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health si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nificance: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984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As specifie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§ 3-602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11,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984" w:right="83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As specifie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 21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FR 101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17(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od la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eling,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warning,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otice,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safe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andling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JUI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that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have not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been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ecifically pro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essed to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prev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nt, redu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e,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eliminate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pre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ence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path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gens with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ollowing,  </w:t>
      </w:r>
      <w:r>
        <w:br w:type="textWrapping" w:clear="all"/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“WARNING:  This pr</w:t>
      </w:r>
      <w:r>
        <w:rPr sz="24" baseline="0" dirty="0">
          <w:jc w:val="left"/>
          <w:rFonts w:ascii="ArialMT" w:hAnsi="ArialMT" w:cs="ArialMT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duct h</w:t>
      </w:r>
      <w:r>
        <w:rPr sz="24" baseline="0" dirty="0">
          <w:jc w:val="left"/>
          <w:rFonts w:ascii="ArialMT" w:hAnsi="ArialMT" w:cs="ArialMT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s not </w:t>
      </w:r>
      <w:r>
        <w:rPr sz="24" baseline="0" dirty="0">
          <w:jc w:val="left"/>
          <w:rFonts w:ascii="ArialMT" w:hAnsi="ArialMT" w:cs="ArialMT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een </w:t>
      </w:r>
      <w:r>
        <w:rPr sz="24" baseline="0" dirty="0">
          <w:jc w:val="left"/>
          <w:rFonts w:ascii="ArialMT" w:hAnsi="ArialMT" w:cs="ArialMT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ast</w:t>
      </w:r>
      <w:r>
        <w:rPr sz="24" baseline="0" dirty="0">
          <w:jc w:val="left"/>
          <w:rFonts w:ascii="ArialMT" w:hAnsi="ArialMT" w:cs="ArialMT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urized a</w:t>
      </w:r>
      <w:r>
        <w:rPr sz="24" baseline="0" dirty="0">
          <w:jc w:val="left"/>
          <w:rFonts w:ascii="ArialMT" w:hAnsi="ArialMT" w:cs="ArialMT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d,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theref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ay con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ain ha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mful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acteria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hat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 cause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serious illness in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hildren,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el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erly,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sons with  </w:t>
      </w:r>
      <w:r>
        <w:br w:type="textWrapping" w:clear="all"/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weakened i</w:t>
      </w:r>
      <w:r>
        <w:rPr sz="24" baseline="0" dirty="0">
          <w:jc w:val="left"/>
          <w:rFonts w:ascii="ArialMT" w:hAnsi="ArialMT" w:cs="ArialMT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mune</w:t>
      </w:r>
      <w:r>
        <w:rPr sz="24" baseline="0" dirty="0">
          <w:jc w:val="left"/>
          <w:rFonts w:ascii="ArialMT" w:hAnsi="ArialMT" w:cs="ArialMT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systems</w:t>
      </w:r>
      <w:r>
        <w:rPr sz="24" baseline="0" dirty="0">
          <w:jc w:val="left"/>
          <w:rFonts w:ascii="ArialMT" w:hAnsi="ArialMT" w:cs="ArialMT"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” 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01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174879</wp:posOffset>
            </wp:positionV>
            <wp:extent cx="6096" cy="6096"/>
            <wp:effectExtent l="0" t="0" r="0" b="0"/>
            <wp:wrapNone/>
            <wp:docPr id="142" name="Freeform 1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2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174879</wp:posOffset>
            </wp:positionV>
            <wp:extent cx="6096" cy="6096"/>
            <wp:effectExtent l="0" t="0" r="0" b="0"/>
            <wp:wrapNone/>
            <wp:docPr id="143" name="Freeform 1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05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-381</wp:posOffset>
            </wp:positionV>
            <wp:extent cx="6095" cy="6096"/>
            <wp:effectExtent l="0" t="0" r="0" b="0"/>
            <wp:wrapNone/>
            <wp:docPr id="144" name="Freeform 1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4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-381</wp:posOffset>
            </wp:positionV>
            <wp:extent cx="6095" cy="6096"/>
            <wp:effectExtent l="0" t="0" r="0" b="0"/>
            <wp:wrapNone/>
            <wp:docPr id="145" name="Freeform 1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tbl>
      <w:tblPr>
        <w:tblStyle w:val="TableGrid"/>
        <w:tblLayout w:type="fixed"/>
        <w:tblpPr w:leftFromText="0" w:rightFromText="0" w:vertAnchor="text" w:horzAnchor="page" w:tblpX="1325" w:tblpY="-270"/>
        <w:tblOverlap w:val="never"/>
        "
        <w:tblW w:w="9555" w:type="dxa"/>
        <w:tblLook w:val="04A0" w:firstRow="1" w:lastRow="0" w:firstColumn="1" w:lastColumn="0" w:noHBand="0" w:noVBand="1"/>
      </w:tblPr>
      <w:tblGrid>
        <w:gridCol w:w="9575"/>
      </w:tblGrid>
      <w:tr>
        <w:trPr>
          <w:trHeight w:val="288"/>
        </w:trPr>
        <w:tc>
          <w:tcPr>
            <w:tcW w:w="9575" w:type="dxa"/>
            <w:tcBorders>
              <w:bottom w:val="nil"/>
            </w:tcBorders>
            <w:shd w:val="clear" w:color="auto" w:fill="DADADA"/>
          </w:tcPr>
          <w:p/>
        </w:tc>
      </w:tr>
      <w:tr>
        <w:trPr>
          <w:trHeight w:val="273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715"/>
              </w:tabs>
              <w:spacing w:before="4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3-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5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3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     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LI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M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ITATION 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4"/>
                <w:sz w:val="24"/>
                <w:szCs w:val="24"/>
              </w:rPr>
              <w:t>O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 GROWTH 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4"/>
                <w:sz w:val="24"/>
                <w:szCs w:val="24"/>
              </w:rPr>
              <w:t>O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 ORGANIS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M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 OF PUBLIC HEALTH  </w:t>
            </w:r>
          </w:p>
        </w:tc>
      </w:tr>
      <w:tr>
        <w:trPr>
          <w:trHeight w:val="278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" w:after="0" w:line="240" w:lineRule="auto"/>
              <w:ind w:left="86" w:right="0" w:firstLine="1440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CONCERN  </w:t>
            </w:r>
          </w:p>
        </w:tc>
      </w:tr>
      <w:tr>
        <w:trPr>
          <w:trHeight w:val="273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/>
        </w:tc>
      </w:tr>
      <w:tr>
        <w:trPr>
          <w:trHeight w:val="278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1526"/>
              </w:tabs>
              <w:spacing w:before="9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 	Subpa</w:t>
            </w: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pacing w:val="-2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pacing w:val="-2"/>
                <w:sz w:val="24"/>
                <w:szCs w:val="24"/>
              </w:rPr>
              <w:t>s</w:t>
            </w: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  </w:t>
            </w:r>
          </w:p>
        </w:tc>
      </w:tr>
      <w:tr>
        <w:trPr>
          <w:trHeight w:val="274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/>
        </w:tc>
      </w:tr>
      <w:tr>
        <w:trPr>
          <w:trHeight w:val="278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2246"/>
                <w:tab w:val="left" w:pos="3687"/>
              </w:tabs>
              <w:spacing w:before="0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3-50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1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Te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m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pe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atu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 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a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d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Time C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o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nt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ol  </w:t>
            </w:r>
          </w:p>
        </w:tc>
      </w:tr>
      <w:tr>
        <w:trPr>
          <w:trHeight w:val="282"/>
        </w:trPr>
        <w:tc>
          <w:tcPr>
            <w:tcW w:w="9575" w:type="dxa"/>
            <w:tcBorders>
              <w:top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2246"/>
                <w:tab w:val="left" w:pos="3687"/>
              </w:tabs>
              <w:spacing w:before="0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3-50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2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Specializ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e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 P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ocess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4"/>
                <w:sz w:val="24"/>
                <w:szCs w:val="24"/>
              </w:rPr>
              <w:t>i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ng 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M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t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o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ds  </w:t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80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-6732</wp:posOffset>
            </wp:positionV>
            <wp:extent cx="6096" cy="6097"/>
            <wp:effectExtent l="0" t="0" r="0" b="0"/>
            <wp:wrapNone/>
            <wp:docPr id="146" name="Freeform 1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9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-6732</wp:posOffset>
            </wp:positionV>
            <wp:extent cx="6096" cy="6097"/>
            <wp:effectExtent l="0" t="0" r="0" b="0"/>
            <wp:wrapNone/>
            <wp:docPr id="147" name="Freeform 1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3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-6732</wp:posOffset>
            </wp:positionV>
            <wp:extent cx="6095" cy="6097"/>
            <wp:effectExtent l="0" t="0" r="0" b="0"/>
            <wp:wrapNone/>
            <wp:docPr id="148" name="Freeform 1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7"/>
                    </a:xfrm>
                    <a:custGeom>
                      <a:rect l="l" t="t" r="r" b="b"/>
                      <a:pathLst>
                        <a:path w="6095" h="6097">
                          <a:moveTo>
                            <a:pt x="0" y="6097"/>
                          </a:moveTo>
                          <a:lnTo>
                            <a:pt x="6095" y="609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2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-6732</wp:posOffset>
            </wp:positionV>
            <wp:extent cx="6095" cy="6097"/>
            <wp:effectExtent l="0" t="0" r="0" b="0"/>
            <wp:wrapNone/>
            <wp:docPr id="149" name="Freeform 1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7"/>
                    </a:xfrm>
                    <a:custGeom>
                      <a:rect l="l" t="t" r="r" b="b"/>
                      <a:pathLst>
                        <a:path w="6095" h="6097">
                          <a:moveTo>
                            <a:pt x="0" y="6097"/>
                          </a:moveTo>
                          <a:lnTo>
                            <a:pt x="6095" y="609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Te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pe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atu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e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 Time C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nt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ozen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od.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Stored fro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z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hall be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maintain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fro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z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en.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4521" w:right="1674" w:hanging="144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Time/Te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 C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nt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ol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Safet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Slackin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g.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081" w:right="81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Froze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IME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ONT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that is slack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to mod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atur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be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held:  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532" w:right="89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Under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refr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gerati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tha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mainta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tem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5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(41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F) or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ess; or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53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At any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mper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ture 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mains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zen.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5601"/>
        </w:tabs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547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92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Thaw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ng.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4" w:lineRule="exact"/>
        <w:ind w:left="3081" w:right="147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Except as specified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¶ (D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 this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ction,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CONT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thawe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: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32" w:right="96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Under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refr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gerati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tha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mainta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tem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5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(41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F) or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ess; 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53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Comple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ely subm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rge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nning wa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er: </w:t>
      </w:r>
      <w:r>
        <w:rPr sz="24" baseline="0" dirty="0">
          <w:jc w:val="left"/>
          <w:rFonts w:ascii="Arial" w:hAnsi="Arial" w:cs="Arial"/>
          <w:color w:val="000000"/>
          <w:spacing w:val="-28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984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At a wa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of 21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(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7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0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F)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elow, 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984" w:right="135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With su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ficient wat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velocity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agita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float off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loose particle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 an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erflow, 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984" w:right="83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(3)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perio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 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that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does 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allow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wed porti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rise abov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5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(41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), 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984" w:right="82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(4)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perio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 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that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does 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allow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wed porti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a raw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nimal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quiring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ooking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cified und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984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¶ 3-40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.11(A)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(B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to be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above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5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(41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F),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984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4 hours inc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uding: 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4344" w:right="102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is ex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osed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runn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ng water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the t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 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ration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cook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ng, or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4344" w:right="128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it takes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riger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 to lo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w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the 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ture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5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(41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;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53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As part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a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oking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rocess if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 is froze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is: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984" w:right="136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Coo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k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as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ecified 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der ¶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¶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3-4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0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1.11(A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(B)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§ 3-40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.12, 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984" w:right="127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hawed in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mic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owave ov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and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mmedi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tely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transf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rred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conv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ntional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oking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EQU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with no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interru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 in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ocess; 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123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(D)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Using 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proc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dur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if a 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rtion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 frozen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is thaw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and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ared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for i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media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ervice in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response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to an i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dividual 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SU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'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ord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532" w:right="115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(E)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 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X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KA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ISH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that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 a label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indicating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it is to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kept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rozen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until tim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use shall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remove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fr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reduc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oxyg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envi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nt: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5601"/>
        </w:tabs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547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93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984" w:right="115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Prio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to its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awing un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refrig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ratio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pecified in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¶(A)  of this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ection;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984" w:right="89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Prio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to,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mediately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upon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mpleti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f, its thawing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using pro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edure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specified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¶ (B)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this sec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ion.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4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Cool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ng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081" w:right="103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Cooked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C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NTROL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all be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cooled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: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Within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hour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fr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57ºC (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35ºF)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to 21ºC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(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70</w:t>
      </w:r>
      <w:r>
        <w:rPr sz="24" baseline="0" dirty="0">
          <w:jc w:val="left"/>
          <w:rFonts w:ascii="SymbolMT" w:hAnsi="SymbolMT" w:cs="SymbolMT"/>
          <w:color w:val="000000"/>
          <w:sz w:val="24"/>
          <w:szCs w:val="24"/>
        </w:rPr>
        <w:t>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F);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441" w:right="101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Within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total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6 ho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rs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om 57ºC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(135º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to 5ºC (41</w:t>
      </w:r>
      <w:r>
        <w:rPr sz="24" baseline="0" dirty="0">
          <w:jc w:val="left"/>
          <w:rFonts w:ascii="SymbolMT" w:hAnsi="SymbolMT" w:cs="SymbolMT"/>
          <w:color w:val="000000"/>
          <w:spacing w:val="-4"/>
          <w:sz w:val="24"/>
          <w:szCs w:val="24"/>
        </w:rPr>
        <w:t>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F)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less.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102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IME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ONT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cooled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within 4 ho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rs to 5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(41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less if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epa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from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ngred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ents at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ambient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emp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re, such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onstitut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and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nned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tuna.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7" w:lineRule="exact"/>
        <w:ind w:left="3081" w:right="1258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Except as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pecified 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¶ (D)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this se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tion, a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IME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C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NTROL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received in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compliance with 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allowing a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above 5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(41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during shi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ment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fro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the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pplier as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specifie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 ¶</w:t>
      </w:r>
      <w:r>
        <w:rPr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-202.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1(B),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shall be coole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within 4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ours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5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(41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F)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less.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83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(D) Raw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GG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be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receive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as specifi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nder ¶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3-20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.11(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im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ediately pla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in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efrig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Q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UIP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main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ains an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ambient a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te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ture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7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(45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 less.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  <w:vertAlign w:val="superscript"/>
        </w:rPr>
        <w:t> 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5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Cool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ng 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et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s.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939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Cooling shall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 acc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mplished in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accor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nce with the t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tempe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atur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criter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specified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§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-501.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4 by using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ne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more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 the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ollowing me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hods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ased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the 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 of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being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cooled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: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Placing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 shallow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ans;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Separating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into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maller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thin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rtions;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41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(3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pacing w:val="-61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Using rapid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oling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EQU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4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5601"/>
        </w:tabs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547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94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(4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Stirring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contai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pla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in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water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ath;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(5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Using contain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rs that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facilitate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eat t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ansf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(6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Adding ice as an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ngred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ent;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(7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Other ef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ective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ethods.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081" w:right="162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When plac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in cooli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or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old holdi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Q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UIP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containers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which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is bein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cooled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hal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be:   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441" w:right="80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Ar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anged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the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Q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UIP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provi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max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mum 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 tr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nsfe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throug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the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ntain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walls; and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441" w:right="85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L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osely cov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red,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unco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ered 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pro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ecte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from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ad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contaminat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 as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ecified 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der Sub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ph 3-3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0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5.11(</w:t>
      </w:r>
      <w:r>
        <w:rPr sz="24" baseline="0" dirty="0">
          <w:jc w:val="left"/>
          <w:rFonts w:ascii="Arial" w:hAnsi="Arial" w:cs="Arial"/>
          <w:color w:val="000000"/>
          <w:spacing w:val="-6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)(2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during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cooling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perio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to facilita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hea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tra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sfer fr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surface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4521" w:right="1203" w:hanging="144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6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Time/Te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 C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nt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ol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Safet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Hot  </w:t>
      </w:r>
      <w:r>
        <w:br w:type="textWrapping" w:clear="all"/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and 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old 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old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ng.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857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Except dur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ng 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epa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ation, c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oking,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co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ling, or wh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 time is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used as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public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ealth co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trol as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pecified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under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§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3-5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0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1.19,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except as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ecified 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der ¶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in ¶ (C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 this section,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IME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C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NTROL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shall be mai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tained: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441" w:right="126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At 57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(1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5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F)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abo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e,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excep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that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roa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ts cooked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tempe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atur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and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or a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me specif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in ¶ 3-4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0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1.11(B)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reheat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as specif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in ¶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3-40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.11(E)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may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held at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tempe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atur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of 54</w:t>
      </w:r>
      <w:r>
        <w:rPr sz="16" baseline="0" dirty="0">
          <w:jc w:val="left"/>
          <w:rFonts w:ascii="Arial" w:hAnsi="Arial" w:cs="Arial"/>
          <w:i/>
          <w:iCs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 (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30</w:t>
      </w:r>
      <w:r>
        <w:rPr sz="16" baseline="0" dirty="0">
          <w:jc w:val="left"/>
          <w:rFonts w:ascii="Arial" w:hAnsi="Arial" w:cs="Arial"/>
          <w:i/>
          <w:iCs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F)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abo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At 5ºC (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4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1ºF)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less.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1428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GGS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hat ha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not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been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to de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y all viable  </w:t>
      </w:r>
      <w:r>
        <w:br w:type="textWrapping" w:clear="all"/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Salmonellae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hall be st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red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rigera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QUIP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hat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maintains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ambi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 air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of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7°C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(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45°F)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less.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90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IME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CON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ROL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 a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omo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enous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liquid for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may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main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ained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utside 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the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emper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ture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ont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ol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requir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ments,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as specifie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und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¶ (A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of this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section, while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contained withi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specially desi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ned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EQU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that complie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with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the design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and c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nstructi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 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q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uire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ents as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pecified un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er ¶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4-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204.13(E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5601"/>
        </w:tabs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547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95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z w:val="24"/>
          <w:szCs w:val="24"/>
        </w:rPr>
        <w:t>on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pacing w:val="-2"/>
          <w:sz w:val="24"/>
          <w:szCs w:val="24"/>
        </w:rPr>
        <w:t>-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z w:val="24"/>
          <w:szCs w:val="24"/>
        </w:rPr>
        <w:t>ises p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z w:val="24"/>
          <w:szCs w:val="24"/>
        </w:rPr>
        <w:t>pa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z w:val="24"/>
          <w:szCs w:val="24"/>
        </w:rPr>
        <w:t>ati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-ItalicMT" w:hAnsi="Arial-ItalicMT" w:cs="Arial-ItalicMT"/>
          <w:i/>
          <w:iCs/>
          <w:color w:val="000000"/>
          <w:sz w:val="24"/>
          <w:szCs w:val="24"/>
        </w:rPr>
        <w:t>• pr</w:t>
      </w:r>
      <w:r>
        <w:rPr sz="24" baseline="0" dirty="0">
          <w:jc w:val="left"/>
          <w:rFonts w:ascii="Arial-ItalicMT" w:hAnsi="Arial-ItalicMT" w:cs="Arial-ItalicMT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-ItalicMT" w:hAnsi="Arial-ItalicMT" w:cs="Arial-ItalicMT"/>
          <w:i/>
          <w:iCs/>
          <w:color w:val="000000"/>
          <w:sz w:val="24"/>
          <w:szCs w:val="24"/>
        </w:rPr>
        <w:t>pare</w:t>
      </w:r>
      <w:r>
        <w:rPr sz="24" baseline="0" dirty="0">
          <w:jc w:val="left"/>
          <w:rFonts w:ascii="Arial-ItalicMT" w:hAnsi="Arial-ItalicMT" w:cs="Arial-ItalicMT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-ItalicMT" w:hAnsi="Arial-ItalicMT" w:cs="Arial-ItalicMT"/>
          <w:i/>
          <w:iCs/>
          <w:color w:val="000000"/>
          <w:sz w:val="24"/>
          <w:szCs w:val="24"/>
        </w:rPr>
        <w:t>and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old col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4521" w:right="1563" w:hanging="144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7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Read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-to-E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t, Time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/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 Co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ol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r  </w:t>
      </w:r>
      <w:r>
        <w:br w:type="textWrapping" w:clear="all"/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Safet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Fo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d, D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te 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king.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103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Except when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KAG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NG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using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UC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 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X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K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AGI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me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hod as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pecified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§ 3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50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.12, 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except as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specified in ¶¶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(E)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(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 of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his section,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refr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gerate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C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NTROL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repa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held in a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4 hours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hall be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clearly 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rked to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ndicate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da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day by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which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 consu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EMI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sold,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disc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ded when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eld 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tempe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atur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 5ºC (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4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1ºF)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less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maxi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um of 7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days.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day of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epa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ation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all be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nted as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ay 1.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  <w:vertAlign w:val="superscript"/>
        </w:rPr>
        <w:t> 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z w:val="24"/>
          <w:szCs w:val="24"/>
        </w:rPr>
        <w:t>co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pacing w:val="-2"/>
          <w:sz w:val="24"/>
          <w:szCs w:val="24"/>
        </w:rPr>
        <w:t>mm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z w:val="24"/>
          <w:szCs w:val="24"/>
        </w:rPr>
        <w:t>cially p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z w:val="24"/>
          <w:szCs w:val="24"/>
        </w:rPr>
        <w:t>oc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z w:val="24"/>
          <w:szCs w:val="24"/>
        </w:rPr>
        <w:t>sse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pacing w:val="-2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z w:val="24"/>
          <w:szCs w:val="24"/>
        </w:rPr>
        <w:t> f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i/>
          <w:iCs/>
          <w:u w:val="single"/>
          <w:color w:val="000000"/>
          <w:sz w:val="24"/>
          <w:szCs w:val="24"/>
        </w:rPr>
        <w:t>od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640"/>
          <w:tab w:val="left" w:pos="2360"/>
          <w:tab w:val="left" w:pos="3080"/>
          <w:tab w:val="left" w:pos="3801"/>
        </w:tabs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 	 	 	 	  </w:t>
      </w:r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-ItalicMT" w:hAnsi="Arial-ItalicMT" w:cs="Arial-ItalicMT"/>
          <w:i/>
          <w:iCs/>
          <w:color w:val="000000"/>
          <w:sz w:val="24"/>
          <w:szCs w:val="24"/>
        </w:rPr>
        <w:t>• ope</w:t>
      </w:r>
      <w:r>
        <w:rPr sz="24" baseline="0" dirty="0">
          <w:jc w:val="left"/>
          <w:rFonts w:ascii="Arial-ItalicMT" w:hAnsi="Arial-ItalicMT" w:cs="Arial-ItalicMT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-ItalicMT" w:hAnsi="Arial-ItalicMT" w:cs="Arial-ItalicMT"/>
          <w:i/>
          <w:iCs/>
          <w:color w:val="000000"/>
          <w:sz w:val="24"/>
          <w:szCs w:val="24"/>
        </w:rPr>
        <w:t> and </w:t>
      </w:r>
      <w:r>
        <w:rPr sz="24" baseline="0" dirty="0">
          <w:jc w:val="left"/>
          <w:rFonts w:ascii="Arial-ItalicMT" w:hAnsi="Arial-ItalicMT" w:cs="Arial-ItalicMT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-ItalicMT" w:hAnsi="Arial-ItalicMT" w:cs="Arial-ItalicMT"/>
          <w:i/>
          <w:iCs/>
          <w:color w:val="000000"/>
          <w:sz w:val="24"/>
          <w:szCs w:val="24"/>
        </w:rPr>
        <w:t>old cold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82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Except as specif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in ¶¶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(E) -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(G)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this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ection, 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rige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ated,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IME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ONTROL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 SA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prepa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K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AG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by a 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 PL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clearly 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rked,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the t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original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ontai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is ope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in a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822" w:firstLine="0"/>
        <w:jc w:val="both"/>
      </w:pPr>
      <w:r/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if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eld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mo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than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24 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urs,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to indicate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da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or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ay by which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shall be cons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REM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old, 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discar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ed, ba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on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temp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time comb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nations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ecified in ¶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his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ction and: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441" w:right="175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day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riginal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tainer is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open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 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ABL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all be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nted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Day 1;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441" w:right="84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day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ate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arked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by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BLI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may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  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exceed a</w:t>
      </w:r>
      <w:r>
        <w:rPr sz="24" baseline="0" dirty="0">
          <w:jc w:val="left"/>
          <w:rFonts w:ascii="ArialMT" w:hAnsi="ArialMT" w:cs="ArialMT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manufa</w:t>
      </w:r>
      <w:r>
        <w:rPr sz="24" baseline="0" dirty="0">
          <w:jc w:val="left"/>
          <w:rFonts w:ascii="ArialMT" w:hAnsi="ArialMT" w:cs="ArialMT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tur</w:t>
      </w:r>
      <w:r>
        <w:rPr sz="24" baseline="0" dirty="0">
          <w:jc w:val="left"/>
          <w:rFonts w:ascii="ArialMT" w:hAnsi="ArialMT" w:cs="ArialMT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r’s use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by dat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if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anufact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rer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determi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use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by date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based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fety.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82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A refr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gera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ed,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IME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ONTROL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edient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portio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refri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erated,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 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IME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C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NTROL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that is subs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quently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combined wit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additio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 ingr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dients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 of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ain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date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marki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of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rliest-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repa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fi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st-pre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ared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ingredien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5601"/>
        </w:tabs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547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96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081" w:right="110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(D)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 date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markin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system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hat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eets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cri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eria stat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in ¶¶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(A)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and (B) 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this secti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 may incl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: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441" w:right="86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Using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 met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od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PR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by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the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RE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ULA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ORY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AU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HORI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Y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for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refrig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rated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EA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IM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RA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UR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CONT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OL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OR  </w:t>
      </w:r>
      <w:r>
        <w:br w:type="textWrapping" w:clear="all"/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SA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tha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is fre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q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uently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ewra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ped, su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 as lunch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eat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 roast,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or f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which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ate m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rking is i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practi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al, such as so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serve mix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milk 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 dispensi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g mach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ne;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441" w:right="88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arking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da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or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day of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prep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ratio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, wi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 a pro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edu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to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discard 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on 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bef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 the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ast da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or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day by which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mus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be con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ume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on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pr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mises, so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d, or disc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rded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as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specified un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er ¶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(A) of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his section; 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441" w:right="819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(3)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arking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da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or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day 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original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onta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ner is op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ned 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 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 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BL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, with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proc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dur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to dis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ard the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 or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before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last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ate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day b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which the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must be  </w:t>
      </w:r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consumed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on 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pr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mises, sold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or disc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rde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as specified  </w:t>
      </w:r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under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¶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(B) of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this section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;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441" w:right="84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(4)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Using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alend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dates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days 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the wee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k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,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olor-co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m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rks,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or oth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effe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tive m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rking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ethods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provi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hat the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markin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system is disclosed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to 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EGU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UTH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RI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u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on 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quest.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887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(E)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Parag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aphs (A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and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(B) of thi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section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not apply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 individual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meal po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tions 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rved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re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KA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for sa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f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om a bulk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ontain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 </w:t>
      </w:r>
      <w:r>
        <w:rPr sz="24" baseline="0" dirty="0">
          <w:jc w:val="left"/>
          <w:rFonts w:ascii="Arial-ItalicMT" w:hAnsi="Arial-ItalicMT" w:cs="Arial-ItalicMT"/>
          <w:i/>
          <w:iCs/>
          <w:color w:val="000000"/>
          <w:sz w:val="24"/>
          <w:szCs w:val="24"/>
        </w:rPr>
        <w:t>upon a c</w:t>
      </w:r>
      <w:r>
        <w:rPr sz="24" baseline="0" dirty="0">
          <w:jc w:val="left"/>
          <w:rFonts w:ascii="Arial-ItalicMT" w:hAnsi="Arial-ItalicMT" w:cs="Arial-ItalicMT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-ItalicMT" w:hAnsi="Arial-ItalicMT" w:cs="Arial-ItalicMT"/>
          <w:i/>
          <w:iCs/>
          <w:color w:val="000000"/>
          <w:sz w:val="24"/>
          <w:szCs w:val="24"/>
        </w:rPr>
        <w:t>nsum</w:t>
      </w:r>
      <w:r>
        <w:rPr sz="24" baseline="0" dirty="0">
          <w:jc w:val="left"/>
          <w:rFonts w:ascii="Arial-ItalicMT" w:hAnsi="Arial-ItalicMT" w:cs="Arial-ItalicMT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-ItalicMT" w:hAnsi="Arial-ItalicMT" w:cs="Arial-ItalicMT"/>
          <w:i/>
          <w:iCs/>
          <w:color w:val="000000"/>
          <w:sz w:val="24"/>
          <w:szCs w:val="24"/>
        </w:rPr>
        <w:t>r’s re</w:t>
      </w:r>
      <w:r>
        <w:rPr sz="24" baseline="0" dirty="0">
          <w:jc w:val="left"/>
          <w:rFonts w:ascii="Arial-ItalicMT" w:hAnsi="Arial-ItalicMT" w:cs="Arial-ItalicMT"/>
          <w:i/>
          <w:iCs/>
          <w:color w:val="000000"/>
          <w:spacing w:val="-3"/>
          <w:sz w:val="24"/>
          <w:szCs w:val="24"/>
        </w:rPr>
        <w:t>q</w:t>
      </w:r>
      <w:r>
        <w:rPr sz="24" baseline="0" dirty="0">
          <w:jc w:val="left"/>
          <w:rFonts w:ascii="Arial-ItalicMT" w:hAnsi="Arial-ItalicMT" w:cs="Arial-ItalicMT"/>
          <w:i/>
          <w:iCs/>
          <w:color w:val="000000"/>
          <w:sz w:val="24"/>
          <w:szCs w:val="24"/>
        </w:rPr>
        <w:t>uest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081" w:right="198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(F)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agr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phs (A)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and (B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of this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ection 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not apply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 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H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ELLS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CK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125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(G)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Par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grap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(B) of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this section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does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ot ap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ly to the followi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g 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ared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and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K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b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 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SS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NG P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ANT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inspected by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 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EGU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AUT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H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ORI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: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441" w:right="118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Deli salad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, such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ham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alad, 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afood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alad, chicken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salad, egg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alad,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asta sala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, pota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 salad,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nd mac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roni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salad, ma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ufact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red 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accord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nce with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1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FR 110 C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rrent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good m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nufact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ring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ractice 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facturi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, packing,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holding 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man f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od;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7" w:lineRule="exact"/>
        <w:ind w:left="3441" w:right="1069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Ha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chee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es contain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ng not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tha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3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9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%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moisture as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defined in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1 CFR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33 Chee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es and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relat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heese 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oducts,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such as che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dar,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gruy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re, 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rme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 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giano, 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roman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;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5601"/>
        </w:tabs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547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97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441" w:right="100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(3)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Semi-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oft ch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eses con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aining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ore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han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9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%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moisture,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but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not m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 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 50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%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moist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re,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defin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in 21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CFR 133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Cheeses 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relat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chee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pr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ducts, su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 blue, 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m,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gorgon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z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ola, go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da,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m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nterey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j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ack;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441" w:right="105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(4)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Cult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airy 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oducts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defin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in 21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FR 131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Milk and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cream,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uch as y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gurt,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our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, and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butte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milk; 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441" w:right="104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(5)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Pres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rved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roduct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, such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pickled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herring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ried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or salted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od,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oth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acidifie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IS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pro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uc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 defined 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21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CFR 114 Acidified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oods; 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441" w:right="122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(6)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Shelf st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ble,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ry fe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ment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sausa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es, su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 as pep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eroni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and Gen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a; and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441" w:right="138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(7)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Shelf 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able sal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-cure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pr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ducts such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rosciutto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nd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Parma (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am).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7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4521" w:right="1563" w:hanging="144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8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Read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-to-E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t, Time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/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 Co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ol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Safet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Fo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d, Di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po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iti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n.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A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specif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in ¶ 3-50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.17(A)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(B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hall be disca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ded if it: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441" w:right="989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Exceeds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atur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and t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ation specifie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¶ 3-50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.17(A),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except 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produ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is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frozen;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441" w:right="1309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Is in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conta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ner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K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does 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bear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date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day;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441" w:right="100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(3) Is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appr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priately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k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with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date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y that exce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ds a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tempe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atur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and t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bination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specifi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in ¶ 3-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501.17(A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105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Refrig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AT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URE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CON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ROL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 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epa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in a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ABL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and dis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ensed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throug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 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CHI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with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 au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omatic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shutoff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trol shall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 discar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if it exc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eds a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emp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ime combi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ation as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specified in ¶ 3-50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.17(A).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9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Time as a 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blic H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al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h C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nt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ol.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113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Except as specif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un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¶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(D)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this se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tion, if time wit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out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tempe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atur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cont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ol is used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the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ublic heal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control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a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working supply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IME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CON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ROL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5601"/>
        </w:tabs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547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98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081" w:right="122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before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ooking,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ONTROL 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hat is displa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held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sale or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rvice: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441" w:right="114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Writt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ocedu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 shall 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pare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vance,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maintaine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ABL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ade available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to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EGU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AUTH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upon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reque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that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specify: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802" w:right="91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ethods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pliance with Sub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 (B)(1)-(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4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 or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(C)(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)-(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5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 of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his section;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802" w:right="977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ethods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pliance with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§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3-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5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01.14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is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prepa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ed,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oked,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rige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efo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is used as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public health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ontrol.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  <w:vertAlign w:val="superscript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Time </w:t>
      </w:r>
      <w:r>
        <w:rPr sz="24" baseline="0" dirty="0">
          <w:jc w:val="left"/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–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aximu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 up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to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4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ou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s 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081" w:right="102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If time wi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hout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con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rol is use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the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blic health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control 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to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maxim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of 4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hour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: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441" w:right="110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Except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specified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(B)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(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2),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ll have an initial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tempe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atur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 5°C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(41°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less when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ved fr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cold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holding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mper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ture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ont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ol, or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5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7°C (1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5°F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gr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ater w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remove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fr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hot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holding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emp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con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 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441" w:right="94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may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have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 initial te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per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ture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of 21°C (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7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0°F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or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less if;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4162" w:right="896" w:hanging="36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(a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It is a 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EAT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ruit 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vege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able 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 up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 cutting is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rende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a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 C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NTROL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 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as defined i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¶1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-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201.1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0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(B),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4162" w:right="1027" w:hanging="36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(b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It is a 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EAT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erm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tically sealed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that up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opening is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rend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red a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ROL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OR  </w:t>
      </w:r>
      <w:r>
        <w:br w:type="textWrapping" w:clear="all"/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SA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efined 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¶1-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01.1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0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(B),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4162" w:right="1027" w:hanging="36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(c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The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pera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does 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 excee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21°C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(70°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)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within a mxim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 tim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peri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of 4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hours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fro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time it  </w:t>
      </w:r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4162" w:right="1027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was rend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IME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EM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ONT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OL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OR 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Y  </w:t>
      </w:r>
      <w:r>
        <w:br w:type="textWrapping" w:clear="all"/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; 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79" w:lineRule="exact"/>
        <w:ind w:left="4162" w:right="821" w:hanging="36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(d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The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is m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rked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ot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erwise ide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tified to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indicate the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time that is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4 ho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rs past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poi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 in tim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wh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 the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4162" w:right="821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is rende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a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 C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NTROL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SA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Y  </w:t>
      </w:r>
      <w:r>
        <w:br w:type="textWrapping" w:clear="all"/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as spec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fied in su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¶¶</w:t>
      </w:r>
      <w:r>
        <w:rPr sz="24" baseline="0" dirty="0">
          <w:jc w:val="left"/>
          <w:rFonts w:ascii="Arial-ItalicMT" w:hAnsi="Arial-ItalicMT" w:cs="Arial-ItalicMT"/>
          <w:i/>
          <w:iCs/>
          <w:color w:val="000000"/>
          <w:sz w:val="24"/>
          <w:szCs w:val="24"/>
        </w:rPr>
        <w:t>’s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(B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(2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(a)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nd (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b)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of this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section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5601"/>
        </w:tabs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547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99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441" w:right="946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(3)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shall be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k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rwise id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ntified to indi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time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hat is 4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hours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past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point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time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when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remove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fr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te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pera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ure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ontrol;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441" w:right="103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(4)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cooked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rved,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ved at any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tempe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atur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if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disc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rded, wi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hin 4 ho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rs fr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point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time wh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remov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om te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pera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ure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control;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441" w:right="81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(5)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 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mark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conta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ners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K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AG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rked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exceed a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4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-ho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limit shall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 disc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rded.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  <w:vertAlign w:val="superscript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Time </w:t>
      </w:r>
      <w:r>
        <w:rPr sz="24" baseline="0" dirty="0">
          <w:jc w:val="left"/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–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aximu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 up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to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6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ou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s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081" w:right="947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 If t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 withou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tem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ntrol is 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as the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ublic heal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control 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to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maxim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of 6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hour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:  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441" w:right="107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shall ha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an initial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emp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5ºC (41º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 or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less when 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moved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fro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tem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ntrol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tempe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atur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may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 exce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21ºC (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7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0ºF) wit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in a maxi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um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time per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od of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6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hour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441" w:right="99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moni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ens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warmest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portio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doe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not ex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eed 21ºC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(70ºF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dur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ng the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6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-ho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period,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nless 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ambie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 air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ratu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is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maintaine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that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ensures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does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not exc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21ºC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(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70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º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F) 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ring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6-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hour ho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ding 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riod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(3)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mar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k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oth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rwise id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ntified to indi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ate: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441" w:right="0" w:firstLine="0"/>
      </w:pPr>
      <w:r/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Pf</w:t>
      </w:r>
      <w:r>
        <w:rPr sz="24" baseline="-8" dirty="0">
          <w:jc w:val="left"/>
          <w:rFonts w:ascii="Arial" w:hAnsi="Arial" w:cs="Arial"/>
          <w:color w:val="000000"/>
          <w:position w:val="-8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802" w:right="107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when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is 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moved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rom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5ºC (41ºF)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less cold holding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trol,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802" w:right="1068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that is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6 ho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rs past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poi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in 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 when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is 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moved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rom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old holdi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te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pera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control;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44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(4)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shall be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: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98" w:lineRule="exact"/>
        <w:ind w:left="3802" w:right="104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Discarded if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te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pera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ex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eds 21</w:t>
      </w:r>
      <w:r>
        <w:rPr sz="24" baseline="0" dirty="0">
          <w:jc w:val="left"/>
          <w:rFonts w:ascii="SymbolMT" w:hAnsi="SymbolMT" w:cs="SymbolMT"/>
          <w:color w:val="000000"/>
          <w:sz w:val="24"/>
          <w:szCs w:val="24"/>
        </w:rPr>
        <w:t>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(70</w:t>
      </w:r>
      <w:r>
        <w:rPr sz="24" baseline="0" dirty="0">
          <w:jc w:val="left"/>
          <w:rFonts w:ascii="SymbolMT" w:hAnsi="SymbolMT" w:cs="SymbolMT"/>
          <w:color w:val="000000"/>
          <w:sz w:val="24"/>
          <w:szCs w:val="24"/>
        </w:rPr>
        <w:t>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5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5601"/>
        </w:tabs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48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10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0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802" w:right="978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Cooked 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serve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serv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at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ny te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pera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if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or dis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within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maxim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of 6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ours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om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point in tim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when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is 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oved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rom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5ºC (41ºF)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less cold holding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trol;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441" w:right="108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(5)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 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mark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conta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ners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K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AG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rked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with a time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 exc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eds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6-h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ur limit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 discar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1029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(D) A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ABL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hat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rves a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HIGH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IB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ULA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ay not 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time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specifie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der ¶¶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(A), (B)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(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this section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public heal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con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rol fo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aw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EG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Specializ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d P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ocess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ng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Me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3-502.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Va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iance Re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q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uire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ent.  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159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BLI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tain a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AN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fr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the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ULA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RY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AU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HORI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as specif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in §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8-1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0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3.10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§ 8-10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.11 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fore: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  <w:vertAlign w:val="superscript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32" w:right="126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Smoking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as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od of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rvation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athe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than as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of fla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hanc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ment;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53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Curing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532" w:right="151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Using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DDI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addi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com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nts such as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vinegar: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893" w:right="1467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As a method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ervati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ra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her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a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method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flav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enh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ncem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893" w:right="136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pacing w:val="-18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To 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tha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it is not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CONT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OL O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  <w:vertAlign w:val="superscript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95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(D) Packaging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ONTROL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using a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ED O</w:t>
      </w:r>
      <w:r>
        <w:rPr sz="19" baseline="0" dirty="0">
          <w:jc w:val="left"/>
          <w:rFonts w:ascii="Arial" w:hAnsi="Arial" w:cs="Arial"/>
          <w:color w:val="000000"/>
          <w:spacing w:val="-8"/>
          <w:sz w:val="19"/>
          <w:szCs w:val="19"/>
        </w:rPr>
        <w:t>X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YG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K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AGI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me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hod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xcept wher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the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growth of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and tox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 fo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mation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by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Clo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idiu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bo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uli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um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and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the grow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 of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Liste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ia m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cy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og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nes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ontrolled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as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specified un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er §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3-50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.12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102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(E) Ope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ating a 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OLL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AN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H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ELL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IS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life-su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port syst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    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display tank 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to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display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hellfish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hat are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offe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for 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man con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umpti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Pf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53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(F) Cus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om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rocessin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animals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hat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rsonal use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    </w:t>
      </w:r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5601"/>
        </w:tabs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48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10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9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-380</wp:posOffset>
            </wp:positionV>
            <wp:extent cx="6096" cy="6095"/>
            <wp:effectExtent l="0" t="0" r="0" b="0"/>
            <wp:wrapNone/>
            <wp:docPr id="150" name="Freeform 1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0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-380</wp:posOffset>
            </wp:positionV>
            <wp:extent cx="6096" cy="6095"/>
            <wp:effectExtent l="0" t="0" r="0" b="0"/>
            <wp:wrapNone/>
            <wp:docPr id="151" name="Freeform 1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3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-380</wp:posOffset>
            </wp:positionV>
            <wp:extent cx="6095" cy="6095"/>
            <wp:effectExtent l="0" t="0" r="0" b="0"/>
            <wp:wrapNone/>
            <wp:docPr id="152" name="Freeform 1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2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-380</wp:posOffset>
            </wp:positionV>
            <wp:extent cx="6095" cy="6095"/>
            <wp:effectExtent l="0" t="0" r="0" b="0"/>
            <wp:wrapNone/>
            <wp:docPr id="153" name="Freeform 1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tbl>
      <w:tblPr>
        <w:tblStyle w:val="TableGrid"/>
        <w:tblLayout w:type="fixed"/>
        <w:tblpPr w:leftFromText="0" w:rightFromText="0" w:vertAnchor="text" w:horzAnchor="page" w:tblpX="1325" w:tblpY="-270"/>
        <w:tblOverlap w:val="never"/>
        "
        <w:tblW w:w="9555" w:type="dxa"/>
        <w:tblLook w:val="04A0" w:firstRow="1" w:lastRow="0" w:firstColumn="1" w:lastColumn="0" w:noHBand="0" w:noVBand="1"/>
      </w:tblPr>
      <w:tblGrid>
        <w:gridCol w:w="9575"/>
      </w:tblGrid>
      <w:tr>
        <w:trPr>
          <w:trHeight w:val="287"/>
        </w:trPr>
        <w:tc>
          <w:tcPr>
            <w:tcW w:w="9575" w:type="dxa"/>
            <w:tcBorders>
              <w:bottom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806"/>
              </w:tabs>
              <w:spacing w:before="28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4-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5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    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M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AINTENANCE AND OPERATION  </w:t>
            </w:r>
          </w:p>
        </w:tc>
      </w:tr>
      <w:tr>
        <w:trPr>
          <w:trHeight w:val="273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/>
        </w:tc>
      </w:tr>
      <w:tr>
        <w:trPr>
          <w:trHeight w:val="278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806"/>
                <w:tab w:val="left" w:pos="1526"/>
              </w:tabs>
              <w:spacing w:before="8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 	 	Subpa</w:t>
            </w: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pacing w:val="-2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pacing w:val="-2"/>
                <w:sz w:val="24"/>
                <w:szCs w:val="24"/>
              </w:rPr>
              <w:t>s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 </w:t>
            </w:r>
          </w:p>
        </w:tc>
      </w:tr>
      <w:tr>
        <w:trPr>
          <w:trHeight w:val="274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/>
        </w:tc>
      </w:tr>
      <w:tr>
        <w:trPr>
          <w:trHeight w:val="278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2246"/>
                <w:tab w:val="left" w:pos="3687"/>
              </w:tabs>
              <w:spacing w:before="9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4-50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1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Equip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m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n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  </w:t>
            </w:r>
          </w:p>
        </w:tc>
      </w:tr>
      <w:tr>
        <w:trPr>
          <w:trHeight w:val="273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2246"/>
                <w:tab w:val="left" w:pos="3687"/>
              </w:tabs>
              <w:spacing w:before="8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4-50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2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Utensi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l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 a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n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 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T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m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pe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atu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 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a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nd P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es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s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  </w:t>
            </w:r>
          </w:p>
        </w:tc>
      </w:tr>
      <w:tr>
        <w:trPr>
          <w:trHeight w:val="287"/>
        </w:trPr>
        <w:tc>
          <w:tcPr>
            <w:tcW w:w="9575" w:type="dxa"/>
            <w:tcBorders>
              <w:top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" w:after="0" w:line="240" w:lineRule="auto"/>
              <w:ind w:left="86" w:right="0" w:firstLine="3601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M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easu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ing De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v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ices  </w:t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24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-6731</wp:posOffset>
            </wp:positionV>
            <wp:extent cx="6096" cy="6096"/>
            <wp:effectExtent l="0" t="0" r="0" b="0"/>
            <wp:wrapNone/>
            <wp:docPr id="154" name="Freeform 1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3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-6731</wp:posOffset>
            </wp:positionV>
            <wp:extent cx="6096" cy="6096"/>
            <wp:effectExtent l="0" t="0" r="0" b="0"/>
            <wp:wrapNone/>
            <wp:docPr id="155" name="Freeform 1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7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-6731</wp:posOffset>
            </wp:positionV>
            <wp:extent cx="6095" cy="6096"/>
            <wp:effectExtent l="0" t="0" r="0" b="0"/>
            <wp:wrapNone/>
            <wp:docPr id="156" name="Freeform 1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6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-6731</wp:posOffset>
            </wp:positionV>
            <wp:extent cx="6095" cy="6096"/>
            <wp:effectExtent l="0" t="0" r="0" b="0"/>
            <wp:wrapNone/>
            <wp:docPr id="157" name="Freeform 1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Equip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t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4-501.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 Repair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nd 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Adju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ent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4" w:lineRule="exact"/>
        <w:ind w:left="3081" w:right="837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QUIP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hall be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maintain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in a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repa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and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ondition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that me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ts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requ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reme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ts specified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Parts 4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 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4-2.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QUIP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omp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nents su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as 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ors,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als, hinges,  </w:t>
      </w:r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081" w:right="89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fasteners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and kick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plates shall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 kept 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ntact,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tight, 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adjuste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accordan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with 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nufact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's specific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 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105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Cutting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pi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rcing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arts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can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eners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hall be kept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harp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to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minimize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creati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of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metal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ragm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nts tha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can cont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minate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when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tainer is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open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d.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4-501.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Cutt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ng Su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ces.  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948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Surfaces such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cutting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blocks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bo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rds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 are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bject to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scratching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sc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ring shall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res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rfac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if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hey can 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long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be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effectively clea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disca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if they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no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capable of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resur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aced.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4-501.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ic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owave Ove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s.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081" w:right="149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Microwave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ens shall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meet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safet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stand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rds specified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21 CFR 10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0.10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Microwave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ovens.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4-501.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4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Wa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ewashi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 Eq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t, Cle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 F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q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nc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. 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1017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achine;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par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ments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sinks, basins,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other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receptac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 used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washi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rinsi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Q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UIP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UTE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SIL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raw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la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nderi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 wiping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cloths; and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drainbo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rds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oth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EQU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used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to subst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tute for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drai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board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specified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§ 4-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01.13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hall be cl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d:   </w:t>
      </w:r>
    </w:p>
    <w:p>
      <w:pPr>
        <w:rPr>
          <w:rFonts w:ascii="Times New Roman" w:hAnsi="Times New Roman" w:cs="Times New Roman"/>
          <w:color w:val="010302"/>
        </w:rPr>
        <w:tabs>
          <w:tab w:val="left" w:pos="1640"/>
          <w:tab w:val="left" w:pos="5601"/>
        </w:tabs>
        <w:spacing w:before="0" w:after="0" w:line="267" w:lineRule="exact"/>
        <w:ind w:left="920" w:right="0" w:firstLine="0"/>
      </w:pPr>
      <w:r/>
      <w:r>
        <w:rPr sz="20" baseline="0" dirty="0">
          <w:jc w:val="left"/>
          <w:rFonts w:ascii="Arial" w:hAnsi="Arial" w:cs="Arial"/>
          <w:i/>
          <w:iCs/>
          <w:color w:val="000000"/>
          <w:sz w:val="20"/>
          <w:szCs w:val="20"/>
        </w:rPr>
        <w:t> 	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48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13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4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53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Before 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e;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91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ough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ut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day 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fr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quency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eces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ary to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revent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recont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mination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QU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UT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NSI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to en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ure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Q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UIP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perf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rms its 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ntend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functi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n;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53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If us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d, at 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ast ev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ry 24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ours.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4521" w:right="813" w:hanging="144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4-501.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5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Wa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ewashi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 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ach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nes,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ufa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tu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s' 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ati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  </w:t>
      </w:r>
      <w:r>
        <w:br w:type="textWrapping" w:clear="all"/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Inst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ns. 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95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A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HIN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machi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and its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auxiliary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compon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nts shall 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operat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in acc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rdanc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with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machin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's 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ta plate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ot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manufac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's ins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ructions.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101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A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HIN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machi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e's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nveyor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or au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omatic cycl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times shall be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mainta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ned acc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rately 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med in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accordan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with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manufac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's specifi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ations.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4-501.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6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Wa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ewashi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 Sink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, Use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Limitat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on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081" w:right="143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A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HIN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sink may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not 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used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handwashing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specified un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 §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2-3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0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1.15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80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If a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HING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sin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k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is used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wash wi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ing cloths, wash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produce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haw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the sink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hall be cl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as specifi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und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§ 4-50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.14 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fore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ach tim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it is us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to wash wipin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cloths or was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duce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thaw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  Sinks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used to was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aw 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pecified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nder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rt 4-7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befo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afte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using the sink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to wash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rodu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or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haw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4-501.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7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Wa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ewashi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 Eq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t, Cle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 Ag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nt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.  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90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When used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HING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wash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artme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of a sin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k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mechanical w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rewash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wash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eceptacle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alter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ative 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nual 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Q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UIP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pecified in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¶ 4-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01.12(C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shall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contain a wa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solution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soa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det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rgen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id cleaner,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alkaline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cleaner,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egr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aser,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abrasiv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clean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r, 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othe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cleaning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ent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according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the cl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gent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manu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actur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'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 label instruct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ons.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  <w:tab w:val="left" w:pos="5601"/>
        </w:tabs>
        <w:spacing w:before="0" w:after="0" w:line="267" w:lineRule="exact"/>
        <w:ind w:left="920" w:right="0" w:firstLine="0"/>
      </w:pPr>
      <w:r/>
      <w:r>
        <w:rPr sz="20" baseline="0" dirty="0">
          <w:jc w:val="left"/>
          <w:rFonts w:ascii="Arial" w:hAnsi="Arial" w:cs="Arial"/>
          <w:i/>
          <w:iCs/>
          <w:color w:val="000000"/>
          <w:sz w:val="20"/>
          <w:szCs w:val="20"/>
        </w:rPr>
        <w:t> 	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48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13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5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4-501.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8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Wa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ewashi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 Eq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t, Cle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 Sol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ns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wash,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rinse,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solut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ons shall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 mainta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ned cle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n.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2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4521" w:right="1017" w:hanging="144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4-501.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9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anual Wa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ewa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hi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 Equ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en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, Wash </w:t>
      </w:r>
      <w:r>
        <w:rPr sz="24" baseline="0" dirty="0">
          <w:jc w:val="left"/>
          <w:rFonts w:ascii="Arial" w:hAnsi="Arial" w:cs="Arial"/>
          <w:b/>
          <w:bCs/>
          <w:color w:val="000000"/>
          <w:spacing w:val="-5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luti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  </w:t>
      </w:r>
      <w:r>
        <w:br w:type="textWrapping" w:clear="all"/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atu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e.  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90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atur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wash soluti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in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HING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EQU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main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ained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not less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43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(110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tempe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atur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specified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 the 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eaning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agent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manufac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's la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el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instructions.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  <w:vertAlign w:val="superscript"/>
        </w:rPr>
        <w:t>f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4521" w:right="1580" w:hanging="144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4-501.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0</w:t>
      </w:r>
      <w:r>
        <w:rPr sz="24" baseline="0" dirty="0">
          <w:jc w:val="left"/>
          <w:rFonts w:ascii="Arial" w:hAnsi="Arial" w:cs="Arial"/>
          <w:b/>
          <w:bCs/>
          <w:color w:val="000000"/>
          <w:spacing w:val="53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echanica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Warewash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ng </w:t>
      </w:r>
      <w:r>
        <w:rPr sz="24" baseline="0" dirty="0">
          <w:jc w:val="left"/>
          <w:rFonts w:ascii="Arial" w:hAnsi="Arial" w:cs="Arial"/>
          <w:b/>
          <w:bCs/>
          <w:color w:val="000000"/>
          <w:spacing w:val="-6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qu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ent, W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h  </w:t>
      </w:r>
      <w:r>
        <w:br w:type="textWrapping" w:clear="all"/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Solut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on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e.  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081" w:right="107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temp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of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wash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olution in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pray type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warewasher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use hot 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w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ater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ay not be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ess than: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441" w:right="1337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a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tation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ry rack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single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machine,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7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4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(165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F);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  <w:vertAlign w:val="superscript"/>
        </w:rPr>
        <w:t>f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441" w:right="150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a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tation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ry rack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dual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chine, 66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(150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F); 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  <w:vertAlign w:val="superscript"/>
        </w:rPr>
        <w:t>f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441" w:right="81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(3)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a 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ngle tan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k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convey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r, 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 tem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ure ma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hine,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7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(160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F);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441" w:right="101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(4)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multitan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k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convey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ultitemp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machine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66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(150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F).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106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temp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of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wash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olution in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pray-ty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warewasher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use ch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micals to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may not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less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49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(120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F).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4521" w:right="1552" w:hanging="144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4-501.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53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anual Wa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ewa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hi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 Equ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en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, Ho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Wa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Sanitiza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Te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tu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es.  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85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If immers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 in 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wate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is used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 a 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nual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operati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n, the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emp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of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wat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shall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maintai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at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7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7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(171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F)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ove.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  <w:tab w:val="left" w:pos="5601"/>
        </w:tabs>
        <w:spacing w:before="0" w:after="0" w:line="267" w:lineRule="exact"/>
        <w:ind w:left="920" w:right="0" w:firstLine="0"/>
      </w:pPr>
      <w:r/>
      <w:r>
        <w:rPr sz="20" baseline="0" dirty="0">
          <w:jc w:val="left"/>
          <w:rFonts w:ascii="Arial" w:hAnsi="Arial" w:cs="Arial"/>
          <w:i/>
          <w:iCs/>
          <w:color w:val="000000"/>
          <w:sz w:val="20"/>
          <w:szCs w:val="20"/>
        </w:rPr>
        <w:t> 	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48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13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6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4521" w:right="1079" w:hanging="144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4-501.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b/>
          <w:bCs/>
          <w:color w:val="000000"/>
          <w:spacing w:val="53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echanica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Warewash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ng </w:t>
      </w:r>
      <w:r>
        <w:rPr sz="24" baseline="0" dirty="0">
          <w:jc w:val="left"/>
          <w:rFonts w:ascii="Arial" w:hAnsi="Arial" w:cs="Arial"/>
          <w:b/>
          <w:bCs/>
          <w:color w:val="000000"/>
          <w:spacing w:val="-6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qu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ent, </w:t>
      </w:r>
      <w:r>
        <w:rPr sz="24" baseline="0" dirty="0">
          <w:jc w:val="left"/>
          <w:rFonts w:ascii="Arial" w:hAnsi="Arial" w:cs="Arial"/>
          <w:b/>
          <w:bCs/>
          <w:color w:val="000000"/>
          <w:spacing w:val="-5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ot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Wate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Sanitiza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Te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tu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es.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81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Except as specif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in ¶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of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his section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 a mec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anical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operati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n, the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emp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of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esh ho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ter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rins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it enters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nifold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ay not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 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9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0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(194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F),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less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than: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32" w:right="124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a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tation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ry rack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single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machine,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7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4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(165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F);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53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all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machine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82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(180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86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maxim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mpe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ature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pecified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¶ (A) 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this secti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n,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does not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apply to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hig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press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nd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eratu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system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with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wand-type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han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-held,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prayin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devices u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for the in-place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cleaning 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ANI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G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of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EQU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such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meat saws.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4521" w:right="865" w:hanging="144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4-501.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b/>
          <w:bCs/>
          <w:color w:val="000000"/>
          <w:spacing w:val="53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echanica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Warewash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ng </w:t>
      </w:r>
      <w:r>
        <w:rPr sz="24" baseline="0" dirty="0">
          <w:jc w:val="left"/>
          <w:rFonts w:ascii="Arial" w:hAnsi="Arial" w:cs="Arial"/>
          <w:b/>
          <w:bCs/>
          <w:color w:val="000000"/>
          <w:spacing w:val="-6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qu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ent, S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tizat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on  </w:t>
      </w:r>
      <w:r>
        <w:br w:type="textWrapping" w:clear="all"/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essu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e.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93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flow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ressu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of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fre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hot w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ter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rinse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W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machine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as 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asur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in the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w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ater line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mmedia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ely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downstre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or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upst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eam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rom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esh ho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water SANITIZIN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rinse con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rol value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be with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range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pecified on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 </w:t>
      </w:r>
      <w:r>
        <w:br w:type="textWrapping" w:clear="all"/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machine</w:t>
      </w:r>
      <w:r>
        <w:rPr sz="24" baseline="0" dirty="0">
          <w:jc w:val="left"/>
          <w:rFonts w:ascii="ArialMT" w:hAnsi="ArialMT" w:cs="ArialMT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manufa</w:t>
      </w:r>
      <w:r>
        <w:rPr sz="24" baseline="0" dirty="0">
          <w:jc w:val="left"/>
          <w:rFonts w:ascii="ArialMT" w:hAnsi="ArialMT" w:cs="ArialMT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tur</w:t>
      </w:r>
      <w:r>
        <w:rPr sz="24" baseline="0" dirty="0">
          <w:jc w:val="left"/>
          <w:rFonts w:ascii="ArialMT" w:hAnsi="ArialMT" w:cs="ArialMT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r’s data</w:t>
      </w:r>
      <w:r>
        <w:rPr sz="24" baseline="0" dirty="0">
          <w:jc w:val="left"/>
          <w:rFonts w:ascii="ArialMT" w:hAnsi="ArialMT" w:cs="ArialMT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plate </w:t>
      </w:r>
      <w:r>
        <w:rPr sz="24" baseline="0" dirty="0">
          <w:jc w:val="left"/>
          <w:rFonts w:ascii="ArialMT" w:hAnsi="ArialMT" w:cs="ArialMT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nd ma</w:t>
      </w:r>
      <w:r>
        <w:rPr sz="24" baseline="0" dirty="0">
          <w:jc w:val="left"/>
          <w:rFonts w:ascii="ArialMT" w:hAnsi="ArialMT" w:cs="ArialMT"/>
          <w:color w:val="000000"/>
          <w:spacing w:val="-4"/>
          <w:sz w:val="24"/>
          <w:szCs w:val="24"/>
        </w:rPr>
        <w:t>y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 </w:t>
      </w:r>
      <w:r>
        <w:rPr sz="24" baseline="0" dirty="0">
          <w:jc w:val="left"/>
          <w:rFonts w:ascii="ArialMT" w:hAnsi="ArialMT" w:cs="ArialMT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ot be less t</w:t>
      </w:r>
      <w:r>
        <w:rPr sz="24" baseline="0" dirty="0">
          <w:jc w:val="left"/>
          <w:rFonts w:ascii="ArialMT" w:hAnsi="ArialMT" w:cs="ArialMT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an 35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kilopascals (5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ounds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per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q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uare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nch)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than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00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kilopascals (30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pound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per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qua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inch)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4521" w:right="888" w:hanging="144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4-501.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4</w:t>
      </w:r>
      <w:r>
        <w:rPr sz="24" baseline="0" dirty="0">
          <w:jc w:val="left"/>
          <w:rFonts w:ascii="Arial" w:hAnsi="Arial" w:cs="Arial"/>
          <w:b/>
          <w:bCs/>
          <w:color w:val="000000"/>
          <w:spacing w:val="53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anual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nd 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ec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ani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al Wa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ewas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ing Equ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ent,  </w:t>
      </w:r>
      <w:r>
        <w:br w:type="textWrapping" w:clear="all"/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Che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ical San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tizat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on - 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atu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e,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pH,  </w:t>
      </w:r>
      <w:r>
        <w:br w:type="textWrapping" w:clear="all"/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Conc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nt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at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on,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 Ha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dn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ss.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80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chemical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in a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so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 for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ma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ual or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mechanical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perat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 at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ontact 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mes specifi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unde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¶4-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7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03.1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shall meet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crit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ria specifi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un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§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7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-204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11 Sanitizers, 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081" w:right="80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Criteria,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all be us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in acc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rdance wi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EPA-registered la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el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use instructi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and shall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used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follo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w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s: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623" w:right="96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A chlorine so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ution shall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have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minim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emper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ture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based 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con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entr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 the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 as listed in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following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art;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  <w:vertAlign w:val="superscript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  <w:tab w:val="left" w:pos="5601"/>
        </w:tabs>
        <w:spacing w:before="0" w:after="0" w:line="267" w:lineRule="exact"/>
        <w:ind w:left="920" w:right="0" w:firstLine="0"/>
      </w:pPr>
      <w:r/>
      <w:r>
        <w:rPr sz="20" baseline="0" dirty="0">
          <w:jc w:val="left"/>
          <w:rFonts w:ascii="Arial" w:hAnsi="Arial" w:cs="Arial"/>
          <w:i/>
          <w:iCs/>
          <w:color w:val="000000"/>
          <w:sz w:val="20"/>
          <w:szCs w:val="20"/>
        </w:rPr>
        <w:t> 	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48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13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7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917752</wp:posOffset>
            </wp:positionH>
            <wp:positionV relativeFrom="paragraph">
              <wp:posOffset>83057</wp:posOffset>
            </wp:positionV>
            <wp:extent cx="2283383" cy="860678"/>
            <wp:effectExtent l="0" t="0" r="0" b="0"/>
            <wp:wrapNone/>
            <wp:docPr id="158" name="Freeform 15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917752" y="926338"/>
                      <a:ext cx="2169083" cy="74637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1983"/>
                            <w:tab w:val="left" w:pos="2703"/>
                          </w:tabs>
                          <w:spacing w:before="0" w:after="0" w:line="267" w:lineRule="exact"/>
                          <w:ind w:left="0" w:right="0" w:firstLine="0"/>
                        </w:pPr>
                        <w:r>
                          <w:rPr sz="24" baseline="0" dirty="0">
                            <w:jc w:val="left"/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 	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u w:val="single"/>
                            <w:color w:val="000000"/>
                            <w:sz w:val="24"/>
                            <w:szCs w:val="24"/>
                          </w:rPr>
                          <w:t> 	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67" w:lineRule="exact"/>
                          <w:ind w:left="0" w:right="0" w:firstLine="1719"/>
                        </w:pP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Conc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3"/>
                            <w:sz w:val="24"/>
                            <w:szCs w:val="24"/>
                          </w:rPr>
                          <w:t>e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nt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at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4"/>
                            <w:sz w:val="24"/>
                            <w:szCs w:val="24"/>
                          </w:rPr>
                          <w:t>i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on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336" w:lineRule="exact"/>
                          <w:ind w:left="2204" w:right="0" w:hanging="33"/>
                        </w:pP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Rang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  </w:t>
                        </w:r>
                        <w:r>
                          <w:br w:type="textWrapping" w:clear="all"/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(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MG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/L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4"/>
                            <w:szCs w:val="24"/>
                          </w:rPr>
                          <w:t>)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28" behindDoc="1" locked="0" layoutInCell="1" allowOverlap="1">
            <wp:simplePos x="0" y="0"/>
            <wp:positionH relativeFrom="page">
              <wp:posOffset>2177160</wp:posOffset>
            </wp:positionH>
            <wp:positionV relativeFrom="paragraph">
              <wp:posOffset>-1</wp:posOffset>
            </wp:positionV>
            <wp:extent cx="12192" cy="12192"/>
            <wp:effectExtent l="0" t="0" r="0" b="0"/>
            <wp:wrapNone/>
            <wp:docPr id="159" name="Freeform 1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2192" cy="12192"/>
                    </a:xfrm>
                    <a:custGeom>
                      <a:rect l="l" t="t" r="r" b="b"/>
                      <a:pathLst>
                        <a:path w="12192" h="12192">
                          <a:moveTo>
                            <a:pt x="0" y="12192"/>
                          </a:moveTo>
                          <a:lnTo>
                            <a:pt x="12192" y="12192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12192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0" behindDoc="1" locked="0" layoutInCell="1" allowOverlap="1">
            <wp:simplePos x="0" y="0"/>
            <wp:positionH relativeFrom="page">
              <wp:posOffset>2634360</wp:posOffset>
            </wp:positionH>
            <wp:positionV relativeFrom="paragraph">
              <wp:posOffset>-1</wp:posOffset>
            </wp:positionV>
            <wp:extent cx="12497" cy="12192"/>
            <wp:effectExtent l="0" t="0" r="0" b="0"/>
            <wp:wrapNone/>
            <wp:docPr id="160" name="Freeform 1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2497" cy="12192"/>
                    </a:xfrm>
                    <a:custGeom>
                      <a:rect l="l" t="t" r="r" b="b"/>
                      <a:pathLst>
                        <a:path w="12497" h="12192">
                          <a:moveTo>
                            <a:pt x="0" y="12192"/>
                          </a:moveTo>
                          <a:lnTo>
                            <a:pt x="12497" y="12192"/>
                          </a:lnTo>
                          <a:lnTo>
                            <a:pt x="12497" y="0"/>
                          </a:lnTo>
                          <a:lnTo>
                            <a:pt x="0" y="0"/>
                          </a:lnTo>
                          <a:lnTo>
                            <a:pt x="0" y="12192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2" behindDoc="1" locked="0" layoutInCell="1" allowOverlap="1">
            <wp:simplePos x="0" y="0"/>
            <wp:positionH relativeFrom="page">
              <wp:posOffset>3165094</wp:posOffset>
            </wp:positionH>
            <wp:positionV relativeFrom="paragraph">
              <wp:posOffset>-1</wp:posOffset>
            </wp:positionV>
            <wp:extent cx="12191" cy="12192"/>
            <wp:effectExtent l="0" t="0" r="0" b="0"/>
            <wp:wrapNone/>
            <wp:docPr id="161" name="Freeform 1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2191" cy="12192"/>
                    </a:xfrm>
                    <a:custGeom>
                      <a:rect l="l" t="t" r="r" b="b"/>
                      <a:pathLst>
                        <a:path w="12191" h="12192">
                          <a:moveTo>
                            <a:pt x="0" y="12192"/>
                          </a:moveTo>
                          <a:lnTo>
                            <a:pt x="12191" y="12192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12192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4" behindDoc="1" locked="0" layoutInCell="1" allowOverlap="1">
            <wp:simplePos x="0" y="0"/>
            <wp:positionH relativeFrom="page">
              <wp:posOffset>5040503</wp:posOffset>
            </wp:positionH>
            <wp:positionV relativeFrom="paragraph">
              <wp:posOffset>-1</wp:posOffset>
            </wp:positionV>
            <wp:extent cx="12192" cy="12192"/>
            <wp:effectExtent l="0" t="0" r="0" b="0"/>
            <wp:wrapNone/>
            <wp:docPr id="162" name="Freeform 1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2192" cy="12192"/>
                    </a:xfrm>
                    <a:custGeom>
                      <a:rect l="l" t="t" r="r" b="b"/>
                      <a:pathLst>
                        <a:path w="12192" h="12192">
                          <a:moveTo>
                            <a:pt x="0" y="12192"/>
                          </a:moveTo>
                          <a:lnTo>
                            <a:pt x="12192" y="12192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12192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3290061</wp:posOffset>
            </wp:positionH>
            <wp:positionV relativeFrom="paragraph">
              <wp:posOffset>57149</wp:posOffset>
            </wp:positionV>
            <wp:extent cx="1785858" cy="635126"/>
            <wp:effectExtent l="0" t="0" r="0" b="0"/>
            <wp:wrapNone/>
            <wp:docPr id="163" name="Freeform 16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290061" y="1151890"/>
                      <a:ext cx="1671558" cy="52082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73" w:lineRule="exact"/>
                          <w:ind w:left="585" w:right="0" w:hanging="585"/>
                        </w:pP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3"/>
                            <w:sz w:val="24"/>
                            <w:szCs w:val="24"/>
                          </w:rPr>
                          <w:t>M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inimu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 Te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pe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atu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  </w:t>
                        </w:r>
                        <w:r>
                          <w:br w:type="textWrapping" w:clear="all"/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P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H 10 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4"/>
                            <w:szCs w:val="24"/>
                          </w:rPr>
                          <w:t>o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r les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4"/>
                            <w:szCs w:val="24"/>
                          </w:rPr>
                          <w:t>s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67" w:lineRule="exact"/>
                          <w:ind w:left="0" w:right="0" w:firstLine="850"/>
                        </w:pPr>
                        <w:r>
                          <w:rPr sz="24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°C   (°F)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tbl>
      <w:tblPr>
        <w:tblStyle w:val="TableGrid"/>
        <w:tblLayout w:type="fixed"/>
        <w:tblpPr w:leftFromText="0" w:rightFromText="0" w:vertAnchor="text" w:horzAnchor="page" w:tblpX="2957" w:tblpY="-270"/>
        <w:tblOverlap w:val="never"/>
        "
        <w:tblW w:w="7812" w:type="dxa"/>
        <w:tblLook w:val="04A0" w:firstRow="1" w:lastRow="0" w:firstColumn="1" w:lastColumn="0" w:noHBand="0" w:noVBand="1"/>
      </w:tblPr>
      <w:tblGrid>
        <w:gridCol w:w="134"/>
        <w:gridCol w:w="1781"/>
        <w:gridCol w:w="110"/>
        <w:gridCol w:w="129"/>
        <w:gridCol w:w="2713"/>
        <w:gridCol w:w="110"/>
        <w:gridCol w:w="129"/>
        <w:gridCol w:w="2588"/>
        <w:gridCol w:w="134"/>
      </w:tblGrid>
      <w:tr>
        <w:trPr>
          <w:trHeight w:val="268"/>
        </w:trPr>
        <w:tc>
          <w:tcPr>
            <w:tcW w:w="134" w:type="dxa"/>
            <w:vMerge w:val="restart"/>
            <w:tcBorders>
              <w:left w:val="nil"/>
              <w:bottom w:val="nil"/>
              <w:right w:val="nil"/>
            </w:tcBorders>
            <w:shd w:val="clear" w:color="auto" w:fill="CDCDCD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left w:val="nil"/>
              <w:bottom w:val="nil"/>
              <w:right w:val="nil"/>
            </w:tcBorders>
            <w:shd w:val="clear" w:color="auto" w:fill="CDCDCD"/>
          </w:tcPr>
          <w:p/>
        </w:tc>
        <w:tc>
          <w:tcPr>
            <w:tcW w:w="110" w:type="dxa"/>
            <w:vMerge w:val="restart"/>
            <w:tcBorders>
              <w:left w:val="nil"/>
              <w:bottom w:val="nil"/>
            </w:tcBorders>
            <w:shd w:val="clear" w:color="auto" w:fill="CDCDCD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9" w:type="dxa"/>
            <w:vMerge w:val="restart"/>
            <w:tcBorders>
              <w:bottom w:val="nil"/>
              <w:right w:val="nil"/>
            </w:tcBorders>
            <w:shd w:val="clear" w:color="auto" w:fill="CDCDCD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713" w:type="dxa"/>
            <w:tcBorders>
              <w:left w:val="nil"/>
              <w:bottom w:val="nil"/>
              <w:right w:val="nil"/>
            </w:tcBorders>
            <w:shd w:val="clear" w:color="auto" w:fill="CDCDCD"/>
          </w:tcPr>
          <w:p/>
        </w:tc>
        <w:tc>
          <w:tcPr>
            <w:tcW w:w="110" w:type="dxa"/>
            <w:vMerge w:val="restart"/>
            <w:tcBorders>
              <w:left w:val="nil"/>
              <w:bottom w:val="nil"/>
            </w:tcBorders>
            <w:shd w:val="clear" w:color="auto" w:fill="CDCDCD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9" w:type="dxa"/>
            <w:vMerge w:val="restart"/>
            <w:tcBorders>
              <w:bottom w:val="nil"/>
              <w:right w:val="nil"/>
            </w:tcBorders>
            <w:shd w:val="clear" w:color="auto" w:fill="CDCDCD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  <w:shd w:val="clear" w:color="auto" w:fill="CDCDCD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7" w:after="0" w:line="240" w:lineRule="auto"/>
              <w:ind w:left="0" w:right="0" w:firstLine="5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M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inimu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m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Te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m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pe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atu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</w:p>
        </w:tc>
        <w:tc>
          <w:tcPr>
            <w:tcW w:w="134" w:type="dxa"/>
            <w:vMerge w:val="restart"/>
            <w:tcBorders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7" w:after="0" w:line="273" w:lineRule="exact"/>
              <w:ind w:left="0" w:right="0" w:firstLine="0"/>
            </w:pPr>
            <w:r>
              <w:rPr sz="19" baseline="0" dirty="0">
                <w:jc w:val="left"/>
                <w:rFonts w:ascii="Arial" w:hAnsi="Arial" w:cs="Arial"/>
                <w:color w:val="000000"/>
                <w:sz w:val="19"/>
                <w:szCs w:val="19"/>
              </w:rPr>
              <w:t>  </w:t>
            </w:r>
          </w:p>
        </w:tc>
      </w:tr>
      <w:tr>
        <w:trPr>
          <w:trHeight w:val="336"/>
        </w:trPr>
        <w:tc>
          <w:tcPr>
            <w:tcW w:w="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DCDCD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CDCDCD"/>
          </w:tcPr>
          <w:p/>
        </w:tc>
        <w:tc>
          <w:tcPr>
            <w:tcW w:w="110" w:type="dxa"/>
            <w:vMerge/>
            <w:tcBorders>
              <w:top w:val="nil"/>
              <w:left w:val="nil"/>
              <w:bottom w:val="nil"/>
            </w:tcBorders>
            <w:shd w:val="clear" w:color="auto" w:fill="CDCDCD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9" w:type="dxa"/>
            <w:vMerge/>
            <w:tcBorders>
              <w:top w:val="nil"/>
              <w:bottom w:val="nil"/>
              <w:right w:val="nil"/>
            </w:tcBorders>
            <w:shd w:val="clear" w:color="auto" w:fill="CDCDCD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CDCDCD"/>
          </w:tcPr>
          <w:p/>
        </w:tc>
        <w:tc>
          <w:tcPr>
            <w:tcW w:w="110" w:type="dxa"/>
            <w:vMerge/>
            <w:tcBorders>
              <w:top w:val="nil"/>
              <w:left w:val="nil"/>
              <w:bottom w:val="nil"/>
            </w:tcBorders>
            <w:shd w:val="clear" w:color="auto" w:fill="CDCDCD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9" w:type="dxa"/>
            <w:vMerge/>
            <w:tcBorders>
              <w:top w:val="nil"/>
              <w:bottom w:val="nil"/>
              <w:right w:val="nil"/>
            </w:tcBorders>
            <w:shd w:val="clear" w:color="auto" w:fill="CDCDCD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CDCDCD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2" w:after="0" w:line="240" w:lineRule="auto"/>
              <w:ind w:left="0" w:right="0" w:firstLine="657"/>
            </w:pPr>
            <w:r>
              <w:rPr sz="19" baseline="0" dirty="0">
                <w:jc w:val="left"/>
                <w:rFonts w:ascii="Arial" w:hAnsi="Arial" w:cs="Arial"/>
                <w:color w:val="000000"/>
                <w:sz w:val="19"/>
                <w:szCs w:val="19"/>
              </w:rPr>
              <w:t>P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H 8 o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3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les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4"/>
                <w:sz w:val="24"/>
                <w:szCs w:val="24"/>
              </w:rPr>
              <w:t>s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 </w:t>
            </w:r>
          </w:p>
        </w:tc>
        <w:tc>
          <w:tcPr>
            <w:tcW w:w="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DCDCD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321"/>
        </w:trPr>
        <w:tc>
          <w:tcPr>
            <w:tcW w:w="134" w:type="dxa"/>
            <w:vMerge/>
            <w:tcBorders>
              <w:top w:val="nil"/>
              <w:left w:val="nil"/>
              <w:right w:val="nil"/>
            </w:tcBorders>
            <w:shd w:val="clear" w:color="auto" w:fill="CDCDCD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left w:val="nil"/>
              <w:right w:val="nil"/>
            </w:tcBorders>
            <w:shd w:val="clear" w:color="auto" w:fill="CDCDCD"/>
          </w:tcPr>
          <w:p/>
        </w:tc>
        <w:tc>
          <w:tcPr>
            <w:tcW w:w="110" w:type="dxa"/>
            <w:vMerge/>
            <w:tcBorders>
              <w:top w:val="nil"/>
              <w:left w:val="nil"/>
            </w:tcBorders>
            <w:shd w:val="clear" w:color="auto" w:fill="CDCDCD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9" w:type="dxa"/>
            <w:vMerge/>
            <w:tcBorders>
              <w:top w:val="nil"/>
              <w:right w:val="nil"/>
            </w:tcBorders>
            <w:shd w:val="clear" w:color="auto" w:fill="CDCDCD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713" w:type="dxa"/>
            <w:tcBorders>
              <w:top w:val="nil"/>
              <w:left w:val="nil"/>
              <w:right w:val="nil"/>
            </w:tcBorders>
            <w:shd w:val="clear" w:color="auto" w:fill="CDCDCD"/>
          </w:tcPr>
          <w:p/>
        </w:tc>
        <w:tc>
          <w:tcPr>
            <w:tcW w:w="110" w:type="dxa"/>
            <w:vMerge/>
            <w:tcBorders>
              <w:top w:val="nil"/>
              <w:left w:val="nil"/>
            </w:tcBorders>
            <w:shd w:val="clear" w:color="auto" w:fill="CDCDCD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9" w:type="dxa"/>
            <w:vMerge/>
            <w:tcBorders>
              <w:top w:val="nil"/>
              <w:right w:val="nil"/>
            </w:tcBorders>
            <w:shd w:val="clear" w:color="auto" w:fill="CDCDCD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588" w:type="dxa"/>
            <w:tcBorders>
              <w:top w:val="nil"/>
              <w:left w:val="nil"/>
              <w:right w:val="nil"/>
            </w:tcBorders>
            <w:shd w:val="clear" w:color="auto" w:fill="CDCDCD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0" w:right="0" w:firstLine="855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°C   (°F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)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 </w:t>
            </w:r>
          </w:p>
        </w:tc>
        <w:tc>
          <w:tcPr>
            <w:tcW w:w="134" w:type="dxa"/>
            <w:vMerge/>
            <w:tcBorders>
              <w:top w:val="nil"/>
              <w:left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397"/>
        </w:trPr>
        <w:tc>
          <w:tcPr>
            <w:tcW w:w="2026" w:type="dxa"/>
            <w:gridSpan w:val="3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605" w:right="0" w:firstLine="0"/>
            </w:pP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25 </w:t>
            </w:r>
            <w:r>
              <w:rPr sz="24" baseline="0" dirty="0">
                <w:jc w:val="left"/>
                <w:rFonts w:ascii="ArialMT" w:hAnsi="ArialMT" w:cs="ArialMT"/>
                <w:color w:val="000000"/>
                <w:sz w:val="24"/>
                <w:szCs w:val="24"/>
              </w:rPr>
              <w:t>–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4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3"/>
                <w:sz w:val="24"/>
                <w:szCs w:val="24"/>
              </w:rPr>
              <w:t>9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 </w:t>
            </w:r>
          </w:p>
        </w:tc>
        <w:tc>
          <w:tcPr>
            <w:tcW w:w="2953" w:type="dxa"/>
            <w:gridSpan w:val="3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0" w:firstLine="1037"/>
            </w:pP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49 (12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3"/>
                <w:sz w:val="24"/>
                <w:szCs w:val="24"/>
              </w:rPr>
              <w:t>0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)  </w:t>
            </w:r>
          </w:p>
        </w:tc>
        <w:tc>
          <w:tcPr>
            <w:tcW w:w="2852" w:type="dxa"/>
            <w:gridSpan w:val="3"/>
            <w:tcBorders>
              <w:righ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0" w:firstLine="975"/>
            </w:pP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49 (12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3"/>
                <w:sz w:val="24"/>
                <w:szCs w:val="24"/>
              </w:rPr>
              <w:t>0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)  </w:t>
            </w:r>
          </w:p>
        </w:tc>
      </w:tr>
      <w:tr>
        <w:trPr>
          <w:trHeight w:val="397"/>
        </w:trPr>
        <w:tc>
          <w:tcPr>
            <w:tcW w:w="2026" w:type="dxa"/>
            <w:gridSpan w:val="3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605" w:right="0" w:firstLine="0"/>
            </w:pP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50 </w:t>
            </w:r>
            <w:r>
              <w:rPr sz="24" baseline="0" dirty="0">
                <w:jc w:val="left"/>
                <w:rFonts w:ascii="ArialMT" w:hAnsi="ArialMT" w:cs="ArialMT"/>
                <w:color w:val="000000"/>
                <w:sz w:val="24"/>
                <w:szCs w:val="24"/>
              </w:rPr>
              <w:t>–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9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3"/>
                <w:sz w:val="24"/>
                <w:szCs w:val="24"/>
              </w:rPr>
              <w:t>9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 </w:t>
            </w:r>
          </w:p>
        </w:tc>
        <w:tc>
          <w:tcPr>
            <w:tcW w:w="2953" w:type="dxa"/>
            <w:gridSpan w:val="3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0" w:firstLine="1037"/>
            </w:pP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38 (10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3"/>
                <w:sz w:val="24"/>
                <w:szCs w:val="24"/>
              </w:rPr>
              <w:t>0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)  </w:t>
            </w:r>
          </w:p>
        </w:tc>
        <w:tc>
          <w:tcPr>
            <w:tcW w:w="2852" w:type="dxa"/>
            <w:gridSpan w:val="3"/>
            <w:tcBorders>
              <w:righ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0" w:firstLine="1042"/>
            </w:pP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24 (7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3"/>
                <w:sz w:val="24"/>
                <w:szCs w:val="24"/>
              </w:rPr>
              <w:t>5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2"/>
                <w:sz w:val="24"/>
                <w:szCs w:val="24"/>
              </w:rPr>
              <w:t>)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 </w:t>
            </w:r>
          </w:p>
        </w:tc>
      </w:tr>
      <w:tr>
        <w:trPr>
          <w:trHeight w:val="436"/>
        </w:trPr>
        <w:tc>
          <w:tcPr>
            <w:tcW w:w="2026" w:type="dxa"/>
            <w:gridSpan w:val="3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5" w:after="0" w:line="240" w:lineRule="auto"/>
              <w:ind w:left="605" w:right="0" w:firstLine="201"/>
            </w:pP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10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3"/>
                <w:sz w:val="24"/>
                <w:szCs w:val="24"/>
              </w:rPr>
              <w:t>0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 </w:t>
            </w:r>
          </w:p>
        </w:tc>
        <w:tc>
          <w:tcPr>
            <w:tcW w:w="2953" w:type="dxa"/>
            <w:gridSpan w:val="3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5" w:after="0" w:line="240" w:lineRule="auto"/>
              <w:ind w:left="0" w:right="0" w:firstLine="1104"/>
            </w:pP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13 (5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3"/>
                <w:sz w:val="24"/>
                <w:szCs w:val="24"/>
              </w:rPr>
              <w:t>5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)  </w:t>
            </w:r>
          </w:p>
        </w:tc>
        <w:tc>
          <w:tcPr>
            <w:tcW w:w="2852" w:type="dxa"/>
            <w:gridSpan w:val="3"/>
            <w:tcBorders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5" w:after="0" w:line="240" w:lineRule="auto"/>
              <w:ind w:left="0" w:right="0" w:firstLine="1042"/>
            </w:pP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13 (5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3"/>
                <w:sz w:val="24"/>
                <w:szCs w:val="24"/>
              </w:rPr>
              <w:t>5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2"/>
                <w:sz w:val="24"/>
                <w:szCs w:val="24"/>
              </w:rPr>
              <w:t>)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 </w:t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60" behindDoc="1" locked="0" layoutInCell="1" allowOverlap="1">
            <wp:simplePos x="0" y="0"/>
            <wp:positionH relativeFrom="page">
              <wp:posOffset>3165094</wp:posOffset>
            </wp:positionH>
            <wp:positionV relativeFrom="paragraph">
              <wp:posOffset>87249</wp:posOffset>
            </wp:positionV>
            <wp:extent cx="12191" cy="12191"/>
            <wp:effectExtent l="0" t="0" r="0" b="0"/>
            <wp:wrapNone/>
            <wp:docPr id="164" name="Freeform 1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2191" cy="12191"/>
                    </a:xfrm>
                    <a:custGeom>
                      <a:rect l="l" t="t" r="r" b="b"/>
                      <a:pathLst>
                        <a:path w="12191" h="12191">
                          <a:moveTo>
                            <a:pt x="0" y="12191"/>
                          </a:moveTo>
                          <a:lnTo>
                            <a:pt x="12191" y="1219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12191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2" behindDoc="1" locked="0" layoutInCell="1" allowOverlap="1">
            <wp:simplePos x="0" y="0"/>
            <wp:positionH relativeFrom="page">
              <wp:posOffset>5040503</wp:posOffset>
            </wp:positionH>
            <wp:positionV relativeFrom="paragraph">
              <wp:posOffset>87249</wp:posOffset>
            </wp:positionV>
            <wp:extent cx="12192" cy="12191"/>
            <wp:effectExtent l="0" t="0" r="0" b="0"/>
            <wp:wrapNone/>
            <wp:docPr id="165" name="Freeform 1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2192" cy="12191"/>
                    </a:xfrm>
                    <a:custGeom>
                      <a:rect l="l" t="t" r="r" b="b"/>
                      <a:pathLst>
                        <a:path w="12192" h="12191">
                          <a:moveTo>
                            <a:pt x="0" y="12191"/>
                          </a:moveTo>
                          <a:lnTo>
                            <a:pt x="12192" y="12191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12191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88" behindDoc="1" locked="0" layoutInCell="1" allowOverlap="1">
            <wp:simplePos x="0" y="0"/>
            <wp:positionH relativeFrom="page">
              <wp:posOffset>3165094</wp:posOffset>
            </wp:positionH>
            <wp:positionV relativeFrom="paragraph">
              <wp:posOffset>1905</wp:posOffset>
            </wp:positionV>
            <wp:extent cx="12191" cy="12191"/>
            <wp:effectExtent l="0" t="0" r="0" b="0"/>
            <wp:wrapNone/>
            <wp:docPr id="166" name="Freeform 1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2191" cy="12191"/>
                    </a:xfrm>
                    <a:custGeom>
                      <a:rect l="l" t="t" r="r" b="b"/>
                      <a:pathLst>
                        <a:path w="12191" h="12191">
                          <a:moveTo>
                            <a:pt x="0" y="12191"/>
                          </a:moveTo>
                          <a:lnTo>
                            <a:pt x="12191" y="1219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12191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0" behindDoc="1" locked="0" layoutInCell="1" allowOverlap="1">
            <wp:simplePos x="0" y="0"/>
            <wp:positionH relativeFrom="page">
              <wp:posOffset>5040503</wp:posOffset>
            </wp:positionH>
            <wp:positionV relativeFrom="paragraph">
              <wp:posOffset>1905</wp:posOffset>
            </wp:positionV>
            <wp:extent cx="12192" cy="12191"/>
            <wp:effectExtent l="0" t="0" r="0" b="0"/>
            <wp:wrapNone/>
            <wp:docPr id="167" name="Freeform 1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2192" cy="12191"/>
                    </a:xfrm>
                    <a:custGeom>
                      <a:rect l="l" t="t" r="r" b="b"/>
                      <a:pathLst>
                        <a:path w="12192" h="12191">
                          <a:moveTo>
                            <a:pt x="0" y="12191"/>
                          </a:moveTo>
                          <a:lnTo>
                            <a:pt x="12192" y="12191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12191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13" behindDoc="1" locked="0" layoutInCell="1" allowOverlap="1">
            <wp:simplePos x="0" y="0"/>
            <wp:positionH relativeFrom="page">
              <wp:posOffset>3165094</wp:posOffset>
            </wp:positionH>
            <wp:positionV relativeFrom="paragraph">
              <wp:posOffset>91821</wp:posOffset>
            </wp:positionV>
            <wp:extent cx="12191" cy="12193"/>
            <wp:effectExtent l="0" t="0" r="0" b="0"/>
            <wp:wrapNone/>
            <wp:docPr id="168" name="Freeform 1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2191" cy="12193"/>
                    </a:xfrm>
                    <a:custGeom>
                      <a:rect l="l" t="t" r="r" b="b"/>
                      <a:pathLst>
                        <a:path w="12191" h="12193">
                          <a:moveTo>
                            <a:pt x="0" y="12193"/>
                          </a:moveTo>
                          <a:lnTo>
                            <a:pt x="12191" y="12193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12193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5" behindDoc="1" locked="0" layoutInCell="1" allowOverlap="1">
            <wp:simplePos x="0" y="0"/>
            <wp:positionH relativeFrom="page">
              <wp:posOffset>5040503</wp:posOffset>
            </wp:positionH>
            <wp:positionV relativeFrom="paragraph">
              <wp:posOffset>91821</wp:posOffset>
            </wp:positionV>
            <wp:extent cx="12192" cy="12193"/>
            <wp:effectExtent l="0" t="0" r="0" b="0"/>
            <wp:wrapNone/>
            <wp:docPr id="169" name="Freeform 1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2192" cy="12193"/>
                    </a:xfrm>
                    <a:custGeom>
                      <a:rect l="l" t="t" r="r" b="b"/>
                      <a:pathLst>
                        <a:path w="12192" h="12193">
                          <a:moveTo>
                            <a:pt x="0" y="12193"/>
                          </a:moveTo>
                          <a:lnTo>
                            <a:pt x="12192" y="12193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12193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4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623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An iodine sol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 shall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ave a: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407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Min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mum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emp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of 20°C (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6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8°F),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  <w:vertAlign w:val="superscript"/>
        </w:rPr>
        <w:t>P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4070" w:right="799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of 5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0 or les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or a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high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tha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level for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which the 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nufact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rer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pecifies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solutio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is effective,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407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(3) Con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entrat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 betw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 12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5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5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/L;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623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A quat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rnar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onium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omp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und solut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 shall: 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407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Have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mini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um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of 24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 (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7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5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F),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4070" w:right="115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Have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conc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ntrati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as specifi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un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§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7-204.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as indic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ted by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nufact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's use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ections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included in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labeling,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4070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(3) Be us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only in wa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with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500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/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L ha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ess or less  </w:t>
      </w:r>
    </w:p>
    <w:p>
      <w:pPr>
        <w:rPr>
          <w:rFonts w:ascii="Times New Roman" w:hAnsi="Times New Roman" w:cs="Times New Roman"/>
          <w:color w:val="010302"/>
        </w:rPr>
        <w:spacing w:before="0" w:after="0" w:line="274" w:lineRule="exact"/>
        <w:ind w:left="4070" w:right="828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in wat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havin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 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rdness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eater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than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specified by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EPA-register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label 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instru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tions;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  <w:vertAlign w:val="superscript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7" w:lineRule="exact"/>
        <w:ind w:left="3623" w:right="112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(D) If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othe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solution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a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emical specifi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under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¶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¶</w:t>
      </w:r>
      <w:r>
        <w:rPr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-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of this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ection is 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ed,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ERMI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HOL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shall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demons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the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UTHORI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 the solut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achieves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ION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use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the sol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ut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ion shall be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  <w:vertAlign w:val="superscript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623" w:right="81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(E) If a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emical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othe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than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hlorin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iodine,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a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quater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ary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mmon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um 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mpou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is used, 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hall be appli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in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accordan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with the EPA-r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gistere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label us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instructions; 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623" w:right="83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(F) 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 ch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mical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ated by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evice located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on-site at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BL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it shall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sed as specifi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 </w:t>
      </w:r>
    </w:p>
    <w:p>
      <w:pPr>
        <w:rPr>
          <w:rFonts w:ascii="Times New Roman" w:hAnsi="Times New Roman" w:cs="Times New Roman"/>
          <w:color w:val="010302"/>
        </w:rPr>
        <w:tabs>
          <w:tab w:val="left" w:pos="1640"/>
          <w:tab w:val="left" w:pos="5601"/>
        </w:tabs>
        <w:spacing w:before="0" w:after="0" w:line="267" w:lineRule="exact"/>
        <w:ind w:left="920" w:right="0" w:firstLine="0"/>
      </w:pPr>
      <w:r/>
      <w:r>
        <w:rPr sz="20" baseline="0" dirty="0">
          <w:jc w:val="left"/>
          <w:rFonts w:ascii="Arial" w:hAnsi="Arial" w:cs="Arial"/>
          <w:i/>
          <w:iCs/>
          <w:color w:val="000000"/>
          <w:sz w:val="20"/>
          <w:szCs w:val="20"/>
        </w:rPr>
        <w:t> 	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48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13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8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623" w:right="84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in ¶¶(A) -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(D)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this sectio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and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all be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uced by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device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that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: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4070" w:right="126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 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mplies with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egulati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as specifi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in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§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§ 2(q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12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Fed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ral Insectici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e, 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ungicide,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Rodenticide Act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(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FIFR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),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  <w:vertAlign w:val="superscript"/>
        </w:rPr>
        <w:t>P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4070" w:right="125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 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mplies with 4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0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CFR 1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5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2.500 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quir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ent for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Devices and 4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0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CFR 15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6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.10 L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beling 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q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uir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ments,</w:t>
      </w:r>
      <w:r>
        <w:rPr sz="13" baseline="0" dirty="0">
          <w:jc w:val="left"/>
          <w:rFonts w:ascii="Arial" w:hAnsi="Arial" w:cs="Arial"/>
          <w:color w:val="000000"/>
          <w:sz w:val="13"/>
          <w:szCs w:val="13"/>
          <w:vertAlign w:val="superscript"/>
        </w:rPr>
        <w:t> 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  <w:vertAlign w:val="superscript"/>
        </w:rPr>
        <w:t>P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4070" w:right="165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(3)  Displays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EPA device ma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ufact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ring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cility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registrat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 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mber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device,</w:t>
      </w:r>
      <w:r>
        <w:rPr sz="13" baseline="0" dirty="0">
          <w:jc w:val="left"/>
          <w:rFonts w:ascii="Arial" w:hAnsi="Arial" w:cs="Arial"/>
          <w:color w:val="000000"/>
          <w:sz w:val="13"/>
          <w:szCs w:val="13"/>
          <w:vertAlign w:val="superscript"/>
        </w:rPr>
        <w:t> 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Pf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79" w:lineRule="exact"/>
        <w:ind w:left="4070" w:right="169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(4) Is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pera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main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ained in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accor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ance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with  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manufac</w:t>
      </w:r>
      <w:r>
        <w:rPr sz="24" baseline="0" dirty="0">
          <w:jc w:val="left"/>
          <w:rFonts w:ascii="ArialMT" w:hAnsi="ArialMT" w:cs="ArialMT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urer’s </w:t>
      </w:r>
      <w:r>
        <w:rPr sz="24" baseline="0" dirty="0">
          <w:jc w:val="left"/>
          <w:rFonts w:ascii="ArialMT" w:hAnsi="ArialMT" w:cs="ArialMT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nstructi</w:t>
      </w:r>
      <w:r>
        <w:rPr sz="24" baseline="0" dirty="0">
          <w:jc w:val="left"/>
          <w:rFonts w:ascii="ArialMT" w:hAnsi="ArialMT" w:cs="ArialMT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MT" w:hAnsi="ArialMT" w:cs="ArialMT"/>
          <w:color w:val="000000"/>
          <w:sz w:val="24"/>
          <w:szCs w:val="24"/>
        </w:rPr>
        <w:t>ns</w:t>
      </w:r>
      <w:r>
        <w:rPr sz="13" baseline="0" dirty="0">
          <w:jc w:val="left"/>
          <w:rFonts w:ascii="Arial" w:hAnsi="Arial" w:cs="Arial"/>
          <w:color w:val="000000"/>
          <w:sz w:val="13"/>
          <w:szCs w:val="13"/>
          <w:vertAlign w:val="superscript"/>
        </w:rPr>
        <w:t> 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2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4521" w:right="1618" w:hanging="144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4-501.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5</w:t>
      </w:r>
      <w:r>
        <w:rPr sz="24" baseline="0" dirty="0">
          <w:jc w:val="left"/>
          <w:rFonts w:ascii="Arial" w:hAnsi="Arial" w:cs="Arial"/>
          <w:b/>
          <w:bCs/>
          <w:color w:val="000000"/>
          <w:spacing w:val="53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anual Wa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ewa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hi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 Equ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en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, Che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ic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l  </w:t>
      </w:r>
      <w:r>
        <w:br w:type="textWrapping" w:clear="all"/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Sanitiza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Usi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 Dete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rg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ent-San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tize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s. 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85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If a det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rgen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is 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to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cleaning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roced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wh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is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distin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water r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nse betw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washing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ps,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agent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pplied in the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 shall be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the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 de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tha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is used  </w:t>
      </w:r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in the washin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step.    </w:t>
      </w:r>
    </w:p>
    <w:p>
      <w:pPr>
        <w:spacing w:after="2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4521" w:right="1047" w:hanging="144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4-501.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6</w:t>
      </w:r>
      <w:r>
        <w:rPr sz="24" baseline="0" dirty="0">
          <w:jc w:val="left"/>
          <w:rFonts w:ascii="Arial" w:hAnsi="Arial" w:cs="Arial"/>
          <w:b/>
          <w:bCs/>
          <w:color w:val="000000"/>
          <w:spacing w:val="53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Wa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ewashi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 Eq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t, Dete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in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ng 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ical  </w:t>
      </w:r>
      <w:r>
        <w:br w:type="textWrapping" w:clear="all"/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Sanitize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C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ati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n.  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4" w:lineRule="exact"/>
        <w:ind w:left="3081" w:right="1758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Concentrat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 of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Z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soluti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shall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be accur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tely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determi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by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using a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est kit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device.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  <w:vertAlign w:val="superscript"/>
        </w:rPr>
        <w:t> 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Utensi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s a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d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pe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atu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e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nd P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es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e 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easu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g Devi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es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4-502.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 Repair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nd C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lib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at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on.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102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U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SIL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be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maintai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in a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ate o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repair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dition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that complie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with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requ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nts specifie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under Pa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ts 4-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and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4-2 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be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discard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d.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120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SUR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NG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all be calibra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ed in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accordan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with 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nufact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's specific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tions as necess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ry to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ensure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heir ac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uracy.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  <w:tab w:val="left" w:pos="5601"/>
        </w:tabs>
        <w:spacing w:before="0" w:after="0" w:line="267" w:lineRule="exact"/>
        <w:ind w:left="920" w:right="0" w:firstLine="0"/>
      </w:pPr>
      <w:r/>
      <w:r>
        <w:rPr sz="20" baseline="0" dirty="0">
          <w:jc w:val="left"/>
          <w:rFonts w:ascii="Arial" w:hAnsi="Arial" w:cs="Arial"/>
          <w:i/>
          <w:iCs/>
          <w:color w:val="000000"/>
          <w:sz w:val="20"/>
          <w:szCs w:val="20"/>
        </w:rPr>
        <w:t> 	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48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13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9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63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-635</wp:posOffset>
            </wp:positionV>
            <wp:extent cx="6096" cy="6096"/>
            <wp:effectExtent l="0" t="0" r="0" b="0"/>
            <wp:wrapNone/>
            <wp:docPr id="170" name="Freeform 1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4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-635</wp:posOffset>
            </wp:positionV>
            <wp:extent cx="6096" cy="6096"/>
            <wp:effectExtent l="0" t="0" r="0" b="0"/>
            <wp:wrapNone/>
            <wp:docPr id="171" name="Freeform 1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7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-635</wp:posOffset>
            </wp:positionV>
            <wp:extent cx="6095" cy="6096"/>
            <wp:effectExtent l="0" t="0" r="0" b="0"/>
            <wp:wrapNone/>
            <wp:docPr id="172" name="Freeform 1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6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-635</wp:posOffset>
            </wp:positionV>
            <wp:extent cx="6095" cy="6096"/>
            <wp:effectExtent l="0" t="0" r="0" b="0"/>
            <wp:wrapNone/>
            <wp:docPr id="173" name="Freeform 1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tbl>
      <w:tblPr>
        <w:tblStyle w:val="TableGrid"/>
        <w:tblLayout w:type="fixed"/>
        <w:tblpPr w:leftFromText="0" w:rightFromText="0" w:vertAnchor="text" w:horzAnchor="page" w:tblpX="1325" w:tblpY="-270"/>
        <w:tblOverlap w:val="never"/>
        "
        <w:tblW w:w="9555" w:type="dxa"/>
        <w:tblLook w:val="04A0" w:firstRow="1" w:lastRow="0" w:firstColumn="1" w:lastColumn="0" w:noHBand="0" w:noVBand="1"/>
      </w:tblPr>
      <w:tblGrid>
        <w:gridCol w:w="9575"/>
      </w:tblGrid>
      <w:tr>
        <w:trPr>
          <w:trHeight w:val="287"/>
        </w:trPr>
        <w:tc>
          <w:tcPr>
            <w:tcW w:w="9575" w:type="dxa"/>
            <w:tcBorders>
              <w:bottom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715"/>
              </w:tabs>
              <w:spacing w:before="28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4-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6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3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     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CLEANING OF EQUIP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M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ENT AND UTEN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S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ILS  </w:t>
            </w:r>
          </w:p>
        </w:tc>
      </w:tr>
      <w:tr>
        <w:trPr>
          <w:trHeight w:val="278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/>
        </w:tc>
      </w:tr>
      <w:tr>
        <w:trPr>
          <w:trHeight w:val="274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1526"/>
              </w:tabs>
              <w:spacing w:before="9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 	Subpa</w:t>
            </w: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pacing w:val="-2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 sz="24" baseline="0" dirty="0">
                <w:jc w:val="left"/>
                <w:rFonts w:ascii="Arial" w:hAnsi="Arial" w:cs="Arial"/>
                <w:b/>
                <w:bCs/>
                <w:i/>
                <w:iCs/>
                <w:color w:val="000000"/>
                <w:spacing w:val="-2"/>
                <w:sz w:val="24"/>
                <w:szCs w:val="24"/>
              </w:rPr>
              <w:t>s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 </w:t>
            </w:r>
          </w:p>
        </w:tc>
      </w:tr>
      <w:tr>
        <w:trPr>
          <w:trHeight w:val="278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/>
        </w:tc>
      </w:tr>
      <w:tr>
        <w:trPr>
          <w:trHeight w:val="273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2246"/>
                <w:tab w:val="left" w:pos="3687"/>
              </w:tabs>
              <w:spacing w:before="2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4-60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1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Objec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t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iv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e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 </w:t>
            </w:r>
          </w:p>
        </w:tc>
      </w:tr>
      <w:tr>
        <w:trPr>
          <w:trHeight w:val="278"/>
        </w:trPr>
        <w:tc>
          <w:tcPr>
            <w:tcW w:w="9575" w:type="dxa"/>
            <w:tcBorders>
              <w:top w:val="nil"/>
              <w:bottom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2246"/>
                <w:tab w:val="left" w:pos="3687"/>
              </w:tabs>
              <w:spacing w:before="3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4-60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2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F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equ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e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nc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y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 </w:t>
            </w:r>
          </w:p>
        </w:tc>
      </w:tr>
      <w:tr>
        <w:trPr>
          <w:trHeight w:val="282"/>
        </w:trPr>
        <w:tc>
          <w:tcPr>
            <w:tcW w:w="9575" w:type="dxa"/>
            <w:tcBorders>
              <w:top w:val="nil"/>
            </w:tcBorders>
            <w:shd w:val="clear" w:color="auto" w:fill="DADAD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2246"/>
                <w:tab w:val="left" w:pos="3687"/>
              </w:tabs>
              <w:spacing w:before="2" w:after="0" w:line="240" w:lineRule="auto"/>
              <w:ind w:left="86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4-60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3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	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M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ethod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s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  </w:t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37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174" name="Freeform 1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6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175" name="Freeform 1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0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-6350</wp:posOffset>
            </wp:positionV>
            <wp:extent cx="6095" cy="6096"/>
            <wp:effectExtent l="0" t="0" r="0" b="0"/>
            <wp:wrapNone/>
            <wp:docPr id="176" name="Freeform 1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9" behindDoc="1" locked="0" layoutInCell="1" allowOverlap="1">
            <wp:simplePos x="0" y="0"/>
            <wp:positionH relativeFrom="page">
              <wp:posOffset>6927850</wp:posOffset>
            </wp:positionH>
            <wp:positionV relativeFrom="paragraph">
              <wp:posOffset>-6350</wp:posOffset>
            </wp:positionV>
            <wp:extent cx="6095" cy="6096"/>
            <wp:effectExtent l="0" t="0" r="0" b="0"/>
            <wp:wrapNone/>
            <wp:docPr id="177" name="Freeform 1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Objec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iv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4521" w:right="1410" w:hanging="144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4-601.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Equip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t, 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d-C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act Su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ces, </w:t>
      </w:r>
      <w:r>
        <w:rPr sz="24" baseline="0" dirty="0">
          <w:jc w:val="left"/>
          <w:rFonts w:ascii="Arial" w:hAnsi="Arial" w:cs="Arial"/>
          <w:b/>
          <w:bCs/>
          <w:color w:val="000000"/>
          <w:spacing w:val="-5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on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od-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Cont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ct Su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fa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es,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nd 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ten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ils. 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081" w:right="1377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QUIP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CON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ACT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RF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UTE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SIL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be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clean to sigh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and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ouch.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107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NTACT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RF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ooking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QUIP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shall be kept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free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en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rusted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grea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deposits and ot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soil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accumulation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081" w:right="89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Non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ON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ACT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UR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QU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be kept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 accumu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ation of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dust, d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rt,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resi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ue,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oth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de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ris.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920" w:right="0" w:firstLine="0"/>
      </w:pPr>
      <w:r/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equ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i/>
          <w:iCs/>
          <w:color w:val="000000"/>
          <w:sz w:val="24"/>
          <w:szCs w:val="24"/>
        </w:rPr>
        <w:t>ncy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4-602.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Equip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 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d-C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nt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ct Su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fa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es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nd U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te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nsils.  </w:t>
      </w:r>
    </w:p>
    <w:p>
      <w:pPr>
        <w:rPr>
          <w:rFonts w:ascii="Times New Roman" w:hAnsi="Times New Roman" w:cs="Times New Roman"/>
          <w:color w:val="010302"/>
        </w:rPr>
        <w:spacing w:before="0" w:after="0" w:line="279" w:lineRule="exact"/>
        <w:ind w:left="3081" w:right="1377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QUIP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CON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ACT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RF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UTE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SIL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be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cleaned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: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441" w:right="99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Except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specified 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¶ (B)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this secti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before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each 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with a diffe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ent typ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aw animal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 beef,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lamb, 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rk, or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UL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441" w:right="90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Each t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me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is a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hange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fro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working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with raw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working with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 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441" w:right="158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(3) Betwee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uses with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raw f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uits and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egetab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es and with 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IME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C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NTROL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pacing w:val="-5"/>
          <w:sz w:val="16"/>
          <w:szCs w:val="16"/>
          <w:vertAlign w:val="superscript"/>
        </w:rPr>
        <w:t> 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P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441" w:right="135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(4) Bef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using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st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ring a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 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RING 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VI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;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3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  <w:tab w:val="left" w:pos="5601"/>
        </w:tabs>
        <w:spacing w:before="0" w:after="0" w:line="267" w:lineRule="exact"/>
        <w:ind w:left="920" w:right="0" w:firstLine="0"/>
      </w:pPr>
      <w:r/>
      <w:r>
        <w:rPr sz="20" baseline="0" dirty="0">
          <w:jc w:val="left"/>
          <w:rFonts w:ascii="Arial" w:hAnsi="Arial" w:cs="Arial"/>
          <w:i/>
          <w:iCs/>
          <w:color w:val="000000"/>
          <w:sz w:val="20"/>
          <w:szCs w:val="20"/>
        </w:rPr>
        <w:t> 	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48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14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441" w:right="116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(5) At any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time 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 op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ration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w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hen co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tamination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may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have occu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red.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103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Subpar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gra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 (A)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(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1) 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this sectio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does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ot apply if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CONT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CT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UR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UT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NSIL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 contac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wit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 succession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different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types 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raw 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EAT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POUL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Y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requirin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 hig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er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cooking te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per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ture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as specified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und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§ 3-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4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01.11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 the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previous ty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1103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Except as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pecified in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¶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(D)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 this secti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if used with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IME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RA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C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NTROL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EQU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CONT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UR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UTE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cle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ned th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ough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ut the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day at least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every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4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ho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rs.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  <w:vertAlign w:val="superscript"/>
        </w:rPr>
        <w:t> 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956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(D)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Surface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of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SIL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and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EQU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co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acting  </w:t>
      </w:r>
      <w:r>
        <w:br w:type="textWrapping" w:clear="all"/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IME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RA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 C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NTROL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OR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may be cle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ned less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freque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tly than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every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4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hour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if: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837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In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tora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e, con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ainers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of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IME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EM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UR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 C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NTROL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  </w:t>
      </w:r>
      <w:r>
        <w:br w:type="textWrapping" w:clear="all"/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SA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their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ontent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maintai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at te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pera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ures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specified un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er Ch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pter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3 and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con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ainers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are clea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 </w:t>
      </w:r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532" w:right="0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when they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mpty;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1328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NSI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QU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PM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used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pr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ep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are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in a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refrig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rated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 or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area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hat is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aintain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one of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tempe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ature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in the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following ch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rt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d: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893" w:right="136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SIL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and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EQU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 clea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at the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frequenc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in the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ollowing ch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rt 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 co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respo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ds to the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tempe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atur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; and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tbl>
      <w:tblPr>
        <w:tblStyle w:val="TableGrid"/>
        <w:tblLayout w:type="fixed"/>
        <w:tblpPr w:leftFromText="0" w:rightFromText="0" w:vertAnchor="text" w:horzAnchor="page" w:tblpX="4590" w:tblpY="-270"/>
        <w:tblOverlap w:val="never"/>
        "
        <w:tblW w:w="6112" w:type="dxa"/>
        <w:tblLook w:val="04A0" w:firstRow="1" w:lastRow="0" w:firstColumn="1" w:lastColumn="0" w:noHBand="0" w:noVBand="1"/>
      </w:tblPr>
      <w:tblGrid>
        <w:gridCol w:w="134"/>
        <w:gridCol w:w="2909"/>
        <w:gridCol w:w="110"/>
        <w:gridCol w:w="129"/>
        <w:gridCol w:w="2712"/>
        <w:gridCol w:w="134"/>
      </w:tblGrid>
      <w:tr>
        <w:trPr>
          <w:trHeight w:val="148"/>
        </w:trPr>
        <w:tc>
          <w:tcPr>
            <w:tcW w:w="1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CDCDCD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0" w:type="dxa"/>
            <w:vMerge w:val="restart"/>
            <w:tcBorders>
              <w:top w:val="nil"/>
              <w:left w:val="nil"/>
              <w:bottom w:val="nil"/>
            </w:tcBorders>
            <w:shd w:val="clear" w:color="auto" w:fill="CDCDCD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9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CDCDCD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326"/>
        </w:trPr>
        <w:tc>
          <w:tcPr>
            <w:tcW w:w="134" w:type="dxa"/>
            <w:vMerge/>
            <w:tcBorders>
              <w:top w:val="nil"/>
              <w:left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909" w:type="dxa"/>
            <w:tcBorders>
              <w:top w:val="nil"/>
              <w:left w:val="nil"/>
              <w:right w:val="nil"/>
            </w:tcBorders>
            <w:shd w:val="clear" w:color="auto" w:fill="CDCDCD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705" w:right="0" w:firstLine="0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Te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m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pe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atu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 </w:t>
            </w:r>
          </w:p>
        </w:tc>
        <w:tc>
          <w:tcPr>
            <w:tcW w:w="110" w:type="dxa"/>
            <w:vMerge/>
            <w:tcBorders>
              <w:top w:val="nil"/>
              <w:left w:val="nil"/>
            </w:tcBorders>
            <w:shd w:val="clear" w:color="auto" w:fill="CDCDCD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9" w:type="dxa"/>
            <w:vMerge/>
            <w:tcBorders>
              <w:top w:val="nil"/>
              <w:right w:val="nil"/>
            </w:tcBorders>
            <w:shd w:val="clear" w:color="auto" w:fill="CDCDCD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712" w:type="dxa"/>
            <w:tcBorders>
              <w:top w:val="nil"/>
              <w:left w:val="nil"/>
              <w:right w:val="nil"/>
            </w:tcBorders>
            <w:shd w:val="clear" w:color="auto" w:fill="CDCDCD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0" w:right="0" w:firstLine="206"/>
            </w:pP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Cleani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n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 F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2"/>
                <w:sz w:val="24"/>
                <w:szCs w:val="24"/>
              </w:rPr>
              <w:t>r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e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qu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3"/>
                <w:sz w:val="24"/>
                <w:szCs w:val="24"/>
              </w:rPr>
              <w:t>e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ncy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 </w:t>
            </w:r>
          </w:p>
        </w:tc>
        <w:tc>
          <w:tcPr>
            <w:tcW w:w="134" w:type="dxa"/>
            <w:vMerge/>
            <w:tcBorders>
              <w:top w:val="nil"/>
              <w:left w:val="nil"/>
              <w:right w:val="nil"/>
            </w:tcBorders>
            <w:shd w:val="clear" w:color="auto" w:fill="CDCDCD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0"/>
        </w:trPr>
        <w:tc>
          <w:tcPr>
            <w:tcW w:w="3154" w:type="dxa"/>
            <w:gridSpan w:val="3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508" w:right="0" w:firstLine="0"/>
            </w:pP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5.0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°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C (41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pacing w:val="-4"/>
                <w:sz w:val="24"/>
                <w:szCs w:val="24"/>
              </w:rPr>
              <w:t>°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F) 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3"/>
                <w:sz w:val="24"/>
                <w:szCs w:val="24"/>
              </w:rPr>
              <w:t>o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r les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3"/>
                <w:sz w:val="24"/>
                <w:szCs w:val="24"/>
              </w:rPr>
              <w:t>s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 </w:t>
            </w:r>
          </w:p>
        </w:tc>
        <w:tc>
          <w:tcPr>
            <w:tcW w:w="2977" w:type="dxa"/>
            <w:gridSpan w:val="3"/>
            <w:tcBorders>
              <w:righ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0" w:firstLine="1018"/>
            </w:pP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24 hour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2"/>
                <w:sz w:val="24"/>
                <w:szCs w:val="24"/>
              </w:rPr>
              <w:t>s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 </w:t>
            </w:r>
          </w:p>
        </w:tc>
      </w:tr>
      <w:tr>
        <w:trPr>
          <w:trHeight w:val="700"/>
        </w:trPr>
        <w:tc>
          <w:tcPr>
            <w:tcW w:w="3154" w:type="dxa"/>
            <w:gridSpan w:val="3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508" w:right="0" w:firstLine="278"/>
            </w:pP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&gt;5.0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°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C - 7.2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°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5"/>
                <w:sz w:val="24"/>
                <w:szCs w:val="24"/>
              </w:rPr>
              <w:t>C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508" w:right="0" w:firstLine="293"/>
            </w:pP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(&gt;41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°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F 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3"/>
                <w:sz w:val="24"/>
                <w:szCs w:val="24"/>
              </w:rPr>
              <w:t>-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45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°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2"/>
                <w:sz w:val="24"/>
                <w:szCs w:val="24"/>
              </w:rPr>
              <w:t>F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3"/>
                <w:sz w:val="24"/>
                <w:szCs w:val="24"/>
              </w:rPr>
              <w:t>)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 </w:t>
            </w:r>
          </w:p>
        </w:tc>
        <w:tc>
          <w:tcPr>
            <w:tcW w:w="2977" w:type="dxa"/>
            <w:gridSpan w:val="3"/>
            <w:tcBorders>
              <w:righ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9" w:after="0" w:line="240" w:lineRule="auto"/>
              <w:ind w:left="0" w:right="0" w:firstLine="1018"/>
            </w:pPr>
            <w:r>
              <w:rPr sz="24" baseline="13" dirty="0">
                <w:jc w:val="left"/>
                <w:rFonts w:ascii="Arial" w:hAnsi="Arial" w:cs="Arial"/>
                <w:color w:val="000000"/>
                <w:position w:val="13"/>
                <w:sz w:val="24"/>
                <w:szCs w:val="24"/>
              </w:rPr>
              <w:t>20 hour</w:t>
            </w:r>
            <w:r>
              <w:rPr sz="24" baseline="13" dirty="0">
                <w:jc w:val="left"/>
                <w:rFonts w:ascii="Arial" w:hAnsi="Arial" w:cs="Arial"/>
                <w:color w:val="000000"/>
                <w:spacing w:val="-2"/>
                <w:position w:val="13"/>
                <w:sz w:val="24"/>
                <w:szCs w:val="24"/>
              </w:rPr>
              <w:t>s</w:t>
            </w:r>
            <w:r>
              <w:rPr sz="24" baseline="13" dirty="0">
                <w:jc w:val="left"/>
                <w:rFonts w:ascii="Arial" w:hAnsi="Arial" w:cs="Arial"/>
                <w:color w:val="000000"/>
                <w:position w:val="13"/>
                <w:sz w:val="24"/>
                <w:szCs w:val="24"/>
              </w:rPr>
              <w:t>  </w:t>
            </w:r>
          </w:p>
        </w:tc>
      </w:tr>
      <w:tr>
        <w:trPr>
          <w:trHeight w:val="704"/>
        </w:trPr>
        <w:tc>
          <w:tcPr>
            <w:tcW w:w="3154" w:type="dxa"/>
            <w:gridSpan w:val="3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4" w:after="0" w:line="240" w:lineRule="auto"/>
              <w:ind w:left="508" w:right="0" w:firstLine="211"/>
            </w:pP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&gt;7.2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°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C - 10.0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°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5"/>
                <w:sz w:val="24"/>
                <w:szCs w:val="24"/>
              </w:rPr>
              <w:t>C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508" w:right="0" w:firstLine="293"/>
            </w:pP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(&gt;45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°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F 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3"/>
                <w:sz w:val="24"/>
                <w:szCs w:val="24"/>
              </w:rPr>
              <w:t>-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50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°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2"/>
                <w:sz w:val="24"/>
                <w:szCs w:val="24"/>
              </w:rPr>
              <w:t>F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3"/>
                <w:sz w:val="24"/>
                <w:szCs w:val="24"/>
              </w:rPr>
              <w:t>)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 </w:t>
            </w:r>
          </w:p>
        </w:tc>
        <w:tc>
          <w:tcPr>
            <w:tcW w:w="2977" w:type="dxa"/>
            <w:gridSpan w:val="3"/>
            <w:tcBorders>
              <w:righ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3" w:after="0" w:line="240" w:lineRule="auto"/>
              <w:ind w:left="0" w:right="0" w:firstLine="1018"/>
            </w:pPr>
            <w:r>
              <w:rPr sz="24" baseline="13" dirty="0">
                <w:jc w:val="left"/>
                <w:rFonts w:ascii="Arial" w:hAnsi="Arial" w:cs="Arial"/>
                <w:color w:val="000000"/>
                <w:position w:val="13"/>
                <w:sz w:val="24"/>
                <w:szCs w:val="24"/>
              </w:rPr>
              <w:t>16 hour</w:t>
            </w:r>
            <w:r>
              <w:rPr sz="24" baseline="13" dirty="0">
                <w:jc w:val="left"/>
                <w:rFonts w:ascii="Arial" w:hAnsi="Arial" w:cs="Arial"/>
                <w:color w:val="000000"/>
                <w:spacing w:val="-2"/>
                <w:position w:val="13"/>
                <w:sz w:val="24"/>
                <w:szCs w:val="24"/>
              </w:rPr>
              <w:t>s</w:t>
            </w:r>
            <w:r>
              <w:rPr sz="24" baseline="13" dirty="0">
                <w:jc w:val="left"/>
                <w:rFonts w:ascii="Arial" w:hAnsi="Arial" w:cs="Arial"/>
                <w:color w:val="000000"/>
                <w:position w:val="13"/>
                <w:sz w:val="24"/>
                <w:szCs w:val="24"/>
              </w:rPr>
              <w:t>  </w:t>
            </w:r>
          </w:p>
        </w:tc>
      </w:tr>
      <w:tr>
        <w:trPr>
          <w:trHeight w:val="744"/>
        </w:trPr>
        <w:tc>
          <w:tcPr>
            <w:tcW w:w="3154" w:type="dxa"/>
            <w:gridSpan w:val="3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5" w:after="0" w:line="240" w:lineRule="auto"/>
              <w:ind w:left="508" w:right="0" w:firstLine="144"/>
            </w:pP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&gt;10.0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°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C - 12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4"/>
                <w:sz w:val="24"/>
                <w:szCs w:val="24"/>
              </w:rPr>
              <w:t>.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8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°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5"/>
                <w:sz w:val="24"/>
                <w:szCs w:val="24"/>
              </w:rPr>
              <w:t>C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508" w:right="0" w:firstLine="293"/>
            </w:pP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(&gt;50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°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F 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3"/>
                <w:sz w:val="24"/>
                <w:szCs w:val="24"/>
              </w:rPr>
              <w:t>-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55</w:t>
            </w:r>
            <w:r>
              <w:rPr sz="24" baseline="0" dirty="0">
                <w:jc w:val="left"/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°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2"/>
                <w:sz w:val="24"/>
                <w:szCs w:val="24"/>
              </w:rPr>
              <w:t>F</w:t>
            </w:r>
            <w:r>
              <w:rPr sz="24" baseline="0" dirty="0">
                <w:jc w:val="left"/>
                <w:rFonts w:ascii="Arial" w:hAnsi="Arial" w:cs="Arial"/>
                <w:color w:val="000000"/>
                <w:spacing w:val="-3"/>
                <w:sz w:val="24"/>
                <w:szCs w:val="24"/>
              </w:rPr>
              <w:t>)</w:t>
            </w:r>
            <w:r>
              <w:rPr sz="24" baseline="0" dirty="0">
                <w:jc w:val="left"/>
                <w:rFonts w:ascii="Arial" w:hAnsi="Arial" w:cs="Arial"/>
                <w:color w:val="000000"/>
                <w:sz w:val="24"/>
                <w:szCs w:val="24"/>
              </w:rPr>
              <w:t>  </w:t>
            </w:r>
          </w:p>
        </w:tc>
        <w:tc>
          <w:tcPr>
            <w:tcW w:w="2977" w:type="dxa"/>
            <w:gridSpan w:val="3"/>
            <w:tcBorders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9" w:after="0" w:line="240" w:lineRule="auto"/>
              <w:ind w:left="0" w:right="0" w:firstLine="1018"/>
            </w:pPr>
            <w:r>
              <w:rPr sz="24" baseline="13" dirty="0">
                <w:jc w:val="left"/>
                <w:rFonts w:ascii="Arial" w:hAnsi="Arial" w:cs="Arial"/>
                <w:color w:val="000000"/>
                <w:position w:val="13"/>
                <w:sz w:val="24"/>
                <w:szCs w:val="24"/>
              </w:rPr>
              <w:t>10 hour</w:t>
            </w:r>
            <w:r>
              <w:rPr sz="24" baseline="13" dirty="0">
                <w:jc w:val="left"/>
                <w:rFonts w:ascii="Arial" w:hAnsi="Arial" w:cs="Arial"/>
                <w:color w:val="000000"/>
                <w:spacing w:val="-2"/>
                <w:position w:val="13"/>
                <w:sz w:val="24"/>
                <w:szCs w:val="24"/>
              </w:rPr>
              <w:t>s</w:t>
            </w:r>
            <w:r>
              <w:rPr sz="24" baseline="13" dirty="0">
                <w:jc w:val="left"/>
                <w:rFonts w:ascii="Arial" w:hAnsi="Arial" w:cs="Arial"/>
                <w:color w:val="000000"/>
                <w:position w:val="13"/>
                <w:sz w:val="24"/>
                <w:szCs w:val="24"/>
              </w:rPr>
              <w:t>  </w:t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52" behindDoc="1" locked="0" layoutInCell="1" allowOverlap="1">
            <wp:simplePos x="0" y="0"/>
            <wp:positionH relativeFrom="page">
              <wp:posOffset>4918583</wp:posOffset>
            </wp:positionH>
            <wp:positionV relativeFrom="paragraph">
              <wp:posOffset>132206</wp:posOffset>
            </wp:positionV>
            <wp:extent cx="12192" cy="12193"/>
            <wp:effectExtent l="0" t="0" r="0" b="0"/>
            <wp:wrapNone/>
            <wp:docPr id="178" name="Freeform 1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2192" cy="12193"/>
                    </a:xfrm>
                    <a:custGeom>
                      <a:rect l="l" t="t" r="r" b="b"/>
                      <a:pathLst>
                        <a:path w="12192" h="12193">
                          <a:moveTo>
                            <a:pt x="0" y="12193"/>
                          </a:moveTo>
                          <a:lnTo>
                            <a:pt x="12192" y="12193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12193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88" behindDoc="1" locked="0" layoutInCell="1" allowOverlap="1">
            <wp:simplePos x="0" y="0"/>
            <wp:positionH relativeFrom="page">
              <wp:posOffset>4918583</wp:posOffset>
            </wp:positionH>
            <wp:positionV relativeFrom="paragraph">
              <wp:posOffset>80392</wp:posOffset>
            </wp:positionV>
            <wp:extent cx="12192" cy="12192"/>
            <wp:effectExtent l="0" t="0" r="0" b="0"/>
            <wp:wrapNone/>
            <wp:docPr id="179" name="Freeform 1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2192" cy="12192"/>
                    </a:xfrm>
                    <a:custGeom>
                      <a:rect l="l" t="t" r="r" b="b"/>
                      <a:pathLst>
                        <a:path w="12192" h="12192">
                          <a:moveTo>
                            <a:pt x="0" y="12192"/>
                          </a:moveTo>
                          <a:lnTo>
                            <a:pt x="12192" y="12192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12192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24" behindDoc="1" locked="0" layoutInCell="1" allowOverlap="1">
            <wp:simplePos x="0" y="0"/>
            <wp:positionH relativeFrom="page">
              <wp:posOffset>4918583</wp:posOffset>
            </wp:positionH>
            <wp:positionV relativeFrom="paragraph">
              <wp:posOffset>12065</wp:posOffset>
            </wp:positionV>
            <wp:extent cx="12192" cy="12192"/>
            <wp:effectExtent l="0" t="0" r="0" b="0"/>
            <wp:wrapNone/>
            <wp:docPr id="180" name="Freeform 1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2192" cy="12192"/>
                    </a:xfrm>
                    <a:custGeom>
                      <a:rect l="l" t="t" r="r" b="b"/>
                      <a:pathLst>
                        <a:path w="12192" h="12192">
                          <a:moveTo>
                            <a:pt x="0" y="12192"/>
                          </a:moveTo>
                          <a:lnTo>
                            <a:pt x="12192" y="12192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12192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60" behindDoc="1" locked="0" layoutInCell="1" allowOverlap="1">
            <wp:simplePos x="0" y="0"/>
            <wp:positionH relativeFrom="page">
              <wp:posOffset>4918583</wp:posOffset>
            </wp:positionH>
            <wp:positionV relativeFrom="paragraph">
              <wp:posOffset>121793</wp:posOffset>
            </wp:positionV>
            <wp:extent cx="12192" cy="12192"/>
            <wp:effectExtent l="0" t="0" r="0" b="0"/>
            <wp:wrapNone/>
            <wp:docPr id="181" name="Freeform 1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2192" cy="12192"/>
                    </a:xfrm>
                    <a:custGeom>
                      <a:rect l="l" t="t" r="r" b="b"/>
                      <a:pathLst>
                        <a:path w="12192" h="12192">
                          <a:moveTo>
                            <a:pt x="0" y="12192"/>
                          </a:moveTo>
                          <a:lnTo>
                            <a:pt x="12192" y="12192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12192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893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clean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ng f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equency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based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on the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amb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640"/>
          <w:tab w:val="left" w:pos="5601"/>
        </w:tabs>
        <w:spacing w:before="0" w:after="0" w:line="267" w:lineRule="exact"/>
        <w:ind w:left="920" w:right="0" w:firstLine="0"/>
      </w:pPr>
      <w:r/>
      <w:r>
        <w:rPr sz="20" baseline="0" dirty="0">
          <w:jc w:val="left"/>
          <w:rFonts w:ascii="Arial" w:hAnsi="Arial" w:cs="Arial"/>
          <w:i/>
          <w:iCs/>
          <w:color w:val="000000"/>
          <w:sz w:val="20"/>
          <w:szCs w:val="20"/>
        </w:rPr>
        <w:t> 	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48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14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893" w:right="872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tempe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atur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of 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riger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ted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oom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ea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 docume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ted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in the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BLI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HM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106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(3)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Con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ainers i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servin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situations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uch as 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lad bars,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delis,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and cafe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eria lines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hold 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Y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IME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MP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RA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  </w:t>
      </w:r>
      <w:r>
        <w:br w:type="textWrapping" w:clear="all"/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CONT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OL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OR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SA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tha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is mainta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at the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tempe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ature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specified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und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Chapt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3,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are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ntermit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ently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combined wit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additio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al supplies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of the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am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 is at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the 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q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uired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emp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rat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re,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the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ontain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rs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are clea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at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least every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24 ho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rs;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532" w:right="88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(4)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RA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 M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UR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NG 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VI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ntained in c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ntact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with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, su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 as whe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left in a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ontain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of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deli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in a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roast, he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at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ratu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es specified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und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hapter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3;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924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(5)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QU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is use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for 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ora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of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K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K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G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such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 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ach-in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refr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gera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or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the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QUIP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is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cleaned at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 fr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quency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ecessar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to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reclude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accumulatio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of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soil residues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;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532" w:right="875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(6)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clean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ng sche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ule is 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AP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PR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ba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on consid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ration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of: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893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Ch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ract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ristics of 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Q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UIP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and its u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e,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893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typ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of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involved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893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(c)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ount 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residue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accumu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ation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and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893" w:right="829" w:firstLine="0"/>
        <w:jc w:val="both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(d)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mpe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atur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at which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</w:t>
      </w:r>
      <w:r>
        <w:rPr sz="19" baseline="0" dirty="0">
          <w:jc w:val="left"/>
          <w:rFonts w:ascii="Arial" w:hAnsi="Arial" w:cs="Arial"/>
          <w:i/>
          <w:iCs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is ma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ntained 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ring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the op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ration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nd 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pote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tial for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the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apid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nd pro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ressive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multiplication o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path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genic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toxig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nic micr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organism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893" w:right="0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that ar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capabl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of causi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g foodbor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 disea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e; or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874" w:firstLine="0"/>
      </w:pPr>
      <w:r/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(7) I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-use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UTE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SI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ar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inte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mittently s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ore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 contain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of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water in which 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he wat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is mai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tained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at 57</w:t>
      </w:r>
      <w:r>
        <w:rPr sz="16" baseline="0" dirty="0">
          <w:jc w:val="left"/>
          <w:rFonts w:ascii="Arial" w:hAnsi="Arial" w:cs="Arial"/>
          <w:i/>
          <w:iCs/>
          <w:color w:val="000000"/>
          <w:spacing w:val="-6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C (135</w:t>
      </w:r>
      <w:r>
        <w:rPr sz="16" baseline="0" dirty="0">
          <w:jc w:val="left"/>
          <w:rFonts w:ascii="Arial" w:hAnsi="Arial" w:cs="Arial"/>
          <w:i/>
          <w:iCs/>
          <w:color w:val="000000"/>
          <w:sz w:val="16"/>
          <w:szCs w:val="16"/>
          <w:vertAlign w:val="superscript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F)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ore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and the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UT</w:t>
      </w:r>
      <w:r>
        <w:rPr sz="19" baseline="0" dirty="0">
          <w:jc w:val="left"/>
          <w:rFonts w:ascii="Arial" w:hAnsi="Arial" w:cs="Arial"/>
          <w:i/>
          <w:iCs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NSI</w:t>
      </w:r>
      <w:r>
        <w:rPr sz="19" baseline="0" dirty="0">
          <w:jc w:val="left"/>
          <w:rFonts w:ascii="Arial" w:hAnsi="Arial" w:cs="Arial"/>
          <w:i/>
          <w:iCs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contai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er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 clea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least every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24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hours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at a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freq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ency ne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essary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o prec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ud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accumulati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 of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soil residues</w:t>
      </w:r>
      <w:r>
        <w:rPr sz="24" baseline="0" dirty="0">
          <w:jc w:val="left"/>
          <w:rFonts w:ascii="Arial" w:hAnsi="Arial" w:cs="Arial"/>
          <w:i/>
          <w:iCs/>
          <w:color w:val="000000"/>
          <w:spacing w:val="-2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88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(E)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Except when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dry clean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ng m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thods 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re u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ed as specifi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d und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§ 4-60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.11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rfaces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of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SILS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EQU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contacting 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that is not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/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 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ONTROL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SA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shall be  </w:t>
      </w:r>
      <w:r>
        <w:br w:type="textWrapping" w:clear="all"/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cleaned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: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532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(1) At any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time wh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cont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minatio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may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av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occurr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d;  </w:t>
      </w:r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  <w:tab w:val="left" w:pos="5601"/>
        </w:tabs>
        <w:spacing w:before="0" w:after="0" w:line="267" w:lineRule="exact"/>
        <w:ind w:left="920" w:right="0" w:firstLine="0"/>
      </w:pPr>
      <w:r/>
      <w:r>
        <w:rPr sz="20" baseline="0" dirty="0">
          <w:jc w:val="left"/>
          <w:rFonts w:ascii="Arial" w:hAnsi="Arial" w:cs="Arial"/>
          <w:i/>
          <w:iCs/>
          <w:color w:val="000000"/>
          <w:sz w:val="20"/>
          <w:szCs w:val="20"/>
        </w:rPr>
        <w:t> 	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7" w:lineRule="exact"/>
        <w:ind w:left="920" w:right="0" w:firstLine="448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14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138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(2) At least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every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4 ho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rs fo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iced t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 dispe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sers and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SU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sel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-servic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UT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NSI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as to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ng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s, scoops,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ladles;  </w:t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532" w:right="80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(3) Bef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 res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ocking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SU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elf-servi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QUIP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UTE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SIL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such as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ondim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nt disp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nsers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display contain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rs;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532" w:right="1132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(4) In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Q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UIP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su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 as ice b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 and 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B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disp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nsing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nozzles and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enclosed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ompo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ents of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Q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UIP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such as ice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makers,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ooking oil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orag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tanks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distr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tion lines, 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and sy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up disp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nsing lines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or tu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, coffee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b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ean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grinders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and w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ter v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nding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EQU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: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893" w:right="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At a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requ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ncy specifie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by the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factu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er, or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893" w:right="1440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Absent man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factu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er specifi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ations, 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 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equency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necessary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 prec</w:t>
      </w:r>
      <w:r>
        <w:rPr sz="24" baseline="0" dirty="0">
          <w:jc w:val="left"/>
          <w:rFonts w:ascii="Arial" w:hAnsi="Arial" w:cs="Arial"/>
          <w:color w:val="000000"/>
          <w:spacing w:val="-5"/>
          <w:sz w:val="24"/>
          <w:szCs w:val="24"/>
        </w:rPr>
        <w:t>l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ude acc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mulatio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 soil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mold.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4-602.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2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Cook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ng 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nd B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ki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g Eq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ip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t.</w:t>
      </w:r>
      <w:r>
        <w:rPr sz="24" baseline="0" dirty="0">
          <w:jc w:val="left"/>
          <w:rFonts w:ascii="Arial" w:hAnsi="Arial" w:cs="Arial"/>
          <w:b/>
          <w:bCs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081" w:right="881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(A) The 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NTACT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RF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ooking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nd baking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Q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UIP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shall be clean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 at lea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t ever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24 h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urs.  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Thi</w:t>
      </w:r>
      <w:r>
        <w:rPr sz="24" baseline="0" dirty="0">
          <w:jc w:val="left"/>
          <w:rFonts w:ascii="Arial" w:hAnsi="Arial" w:cs="Arial"/>
          <w:i/>
          <w:iCs/>
          <w:color w:val="000000"/>
          <w:spacing w:val="-5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section doe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s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not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apply to h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t oil cookin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and filt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ring 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EQU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i/>
          <w:iCs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i/>
          <w:iCs/>
          <w:color w:val="000000"/>
          <w:spacing w:val="-4"/>
          <w:sz w:val="19"/>
          <w:szCs w:val="19"/>
        </w:rPr>
        <w:t>N</w:t>
      </w:r>
      <w:r>
        <w:rPr sz="19" baseline="0" dirty="0">
          <w:jc w:val="left"/>
          <w:rFonts w:ascii="Arial" w:hAnsi="Arial" w:cs="Arial"/>
          <w:i/>
          <w:iCs/>
          <w:color w:val="000000"/>
          <w:sz w:val="19"/>
          <w:szCs w:val="19"/>
        </w:rPr>
        <w:t>T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 if it is cleaned as  </w:t>
      </w:r>
      <w:r>
        <w:br w:type="textWrapping" w:clear="all"/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specified in Subp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ra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g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raph 4-602</w:t>
      </w:r>
      <w:r>
        <w:rPr sz="24" baseline="0" dirty="0">
          <w:jc w:val="left"/>
          <w:rFonts w:ascii="Arial" w:hAnsi="Arial" w:cs="Arial"/>
          <w:i/>
          <w:iCs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11(D</w:t>
      </w:r>
      <w:r>
        <w:rPr sz="24" baseline="0" dirty="0">
          <w:jc w:val="left"/>
          <w:rFonts w:ascii="Arial" w:hAnsi="Arial" w:cs="Arial"/>
          <w:i/>
          <w:iCs/>
          <w:color w:val="000000"/>
          <w:spacing w:val="-3"/>
          <w:sz w:val="24"/>
          <w:szCs w:val="24"/>
        </w:rPr>
        <w:t>)</w:t>
      </w:r>
      <w:r>
        <w:rPr sz="24" baseline="0" dirty="0">
          <w:jc w:val="left"/>
          <w:rFonts w:ascii="Arial" w:hAnsi="Arial" w:cs="Arial"/>
          <w:i/>
          <w:iCs/>
          <w:color w:val="000000"/>
          <w:sz w:val="24"/>
          <w:szCs w:val="24"/>
        </w:rPr>
        <w:t>(6)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081" w:right="1620" w:firstLine="0"/>
        <w:jc w:val="both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(B) The 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avities an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doo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seals of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microwa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v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ovens shall b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cleaned at l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ast ev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ry 24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ours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by using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he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manufac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ure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's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recom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ende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cleaning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proc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e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dure</w:t>
      </w:r>
      <w:r>
        <w:rPr sz="24" baseline="0" dirty="0">
          <w:jc w:val="left"/>
          <w:rFonts w:ascii="Arial" w:hAnsi="Arial" w:cs="Arial"/>
          <w:color w:val="000000"/>
          <w:spacing w:val="-2"/>
          <w:sz w:val="24"/>
          <w:szCs w:val="24"/>
        </w:rPr>
        <w:t>.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7" w:lineRule="exact"/>
        <w:ind w:left="3081" w:right="0" w:firstLine="0"/>
      </w:pPr>
      <w:r/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4-602.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3</w:t>
      </w:r>
      <w:r>
        <w:rPr sz="24" baseline="0" dirty="0">
          <w:jc w:val="left"/>
          <w:rFonts w:ascii="Arial" w:hAnsi="Arial" w:cs="Arial"/>
          <w:b/>
          <w:bCs/>
          <w:color w:val="000000"/>
          <w:spacing w:val="7"/>
          <w:sz w:val="24"/>
          <w:szCs w:val="24"/>
        </w:rPr>
        <w:t> </w:t>
      </w:r>
      <w:r>
        <w:rPr>
          <w:rFonts w:ascii="Times New Roman" w:hAnsi="Times New Roman" w:cs="Times New Roman"/>
          <w:sz w:val="24"/>
          <w:szCs w:val="24"/>
        </w:rPr>
        <w:t>       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Non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f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d-C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nta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t Su</w:t>
      </w:r>
      <w:r>
        <w:rPr sz="24" baseline="0" dirty="0">
          <w:jc w:val="left"/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fa</w:t>
      </w:r>
      <w:r>
        <w:rPr sz="24" baseline="0" dirty="0">
          <w:jc w:val="left"/>
          <w:rFonts w:ascii="Arial" w:hAnsi="Arial" w:cs="Arial"/>
          <w:b/>
          <w:bCs/>
          <w:color w:val="000000"/>
          <w:spacing w:val="-3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es.  </w:t>
      </w:r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73" w:lineRule="exact"/>
        <w:ind w:left="3081" w:right="1177" w:firstLine="0"/>
      </w:pPr>
      <w:r/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Non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OOD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-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CON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ACT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RFA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C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of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EQU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I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19" baseline="0" dirty="0">
          <w:jc w:val="left"/>
          <w:rFonts w:ascii="Arial" w:hAnsi="Arial" w:cs="Arial"/>
          <w:color w:val="000000"/>
          <w:spacing w:val="-6"/>
          <w:sz w:val="19"/>
          <w:szCs w:val="19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h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all be cleane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at a 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frequenc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necess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ry to 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p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reclude accu</w:t>
      </w:r>
      <w:r>
        <w:rPr sz="24" baseline="0" dirty="0">
          <w:jc w:val="left"/>
          <w:rFonts w:ascii="Arial" w:hAnsi="Arial" w:cs="Arial"/>
          <w:color w:val="000000"/>
          <w:spacing w:val="-3"/>
          <w:sz w:val="24"/>
          <w:szCs w:val="24"/>
        </w:rPr>
        <w:t>m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ulati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o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n of soil resi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ues.</w:t>
      </w:r>
      <w:r>
        <w:rPr sz="24" baseline="0" dirty="0">
          <w:jc w:val="left"/>
          <w:rFonts w:ascii="Arial" w:hAnsi="Arial" w:cs="Arial"/>
          <w:color w:val="000000"/>
          <w:spacing w:val="-4"/>
          <w:sz w:val="24"/>
          <w:szCs w:val="24"/>
        </w:rPr>
        <w:t> </w:t>
      </w:r>
      <w:r>
        <w:rPr sz="24" baseline="0" dirty="0">
          <w:jc w:val="left"/>
          <w:rFonts w:ascii="Arial" w:hAnsi="Arial" w:cs="Arial"/>
          <w:color w:val="000000"/>
          <w:sz w:val="24"/>
          <w:szCs w:val="24"/>
        </w:rPr>
        <w:t>  </w:t>
      </w:r>
    </w:p>
    <w:p>
      <w:r/>
    </w:p>
    <w:sectPr>
      <w:type w:val="continuous"/>
      <w:pgSz w:w="12250" w:h="15850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-BoldItalicMT">
    <w:panose1 w:val="02000603000000000000"/>
    <w:charset w:val="00"/>
    <w:family w:val="auto"/>
    <w:pitch w:val="variable"/>
    <w:sig w:usb0="80000000" w:usb1="00000000" w:usb2="00000000" w:usb3="00000000" w:csb0="00000000" w:csb1="00000000"/>
    <w:embedBoldItalic r:id="rId6" w:fontKey="{E61DC7D4-0CD0-449C-891C-F92C76101440}"/>
  </w:font>
  <w:font w:name="Arial-ItalicMT">
    <w:panose1 w:val="02000603000000000000"/>
    <w:charset w:val="00"/>
    <w:family w:val="auto"/>
    <w:pitch w:val="variable"/>
    <w:sig w:usb0="80000000" w:usb1="00000000" w:usb2="00000000" w:usb3="00000000" w:csb0="00000000" w:csb1="00000000"/>
    <w:embedItalic r:id="rId5" w:fontKey="{D29FEB02-24D6-4FC4-964C-9D896D653AB7}"/>
  </w:font>
  <w:font w:name="ArialMT">
    <w:panose1 w:val="02000603000000000000"/>
    <w:charset w:val="00"/>
    <w:family w:val="auto"/>
    <w:pitch w:val="variable"/>
    <w:sig w:usb0="80000000" w:usb1="00000000" w:usb2="00000000" w:usb3="00000000" w:csb0="00000000" w:csb1="00000000"/>
    <w:embedRegular r:id="rId1" w:fontKey="{1E3F5FDC-B0D1-4458-BB35-482F0EE6664E}"/>
  </w:font>
  <w:font w:name="ArialMT">
    <w:panose1 w:val="02000603000000000000"/>
    <w:charset w:val="00"/>
    <w:family w:val="auto"/>
    <w:pitch w:val="variable"/>
    <w:sig w:usb0="80000000" w:usb1="00000000" w:usb2="00000000" w:usb3="00000000" w:csb0="00000000" w:csb1="00000000"/>
    <w:embedRegular r:id="rId3" w:fontKey="{176CD15C-DC69-4116-B658-14F4D3048924}"/>
  </w:font>
  <w:font w:name="ArialMT">
    <w:panose1 w:val="02000603000000000000"/>
    <w:charset w:val="00"/>
    <w:family w:val="auto"/>
    <w:pitch w:val="variable"/>
    <w:sig w:usb0="80000000" w:usb1="00000000" w:usb2="00000000" w:usb3="00000000" w:csb0="00000000" w:csb1="00000000"/>
    <w:embedRegular r:id="rId7" w:fontKey="{FE06F288-2025-4C5C-BFB9-B0D88550073C}"/>
  </w:font>
  <w:font w:name="CourierNewPS-BoldItalicMT">
    <w:panose1 w:val="02000603000000000000"/>
    <w:charset w:val="00"/>
    <w:family w:val="auto"/>
    <w:pitch w:val="variable"/>
    <w:sig w:usb0="80000000" w:usb1="00000000" w:usb2="00000000" w:usb3="00000000" w:csb0="00000000" w:csb1="00000000"/>
    <w:embedBoldItalic r:id="rId2" w:fontKey="{D90BD37D-972A-4455-B88D-DA59BDF12DD8}"/>
  </w:font>
  <w:font w:name="SymbolMT">
    <w:panose1 w:val="02000603000000000000"/>
    <w:charset w:val="00"/>
    <w:family w:val="auto"/>
    <w:pitch w:val="variable"/>
    <w:sig w:usb0="80000000" w:usb1="00000000" w:usb2="00000000" w:usb3="00000000" w:csb0="00000000" w:csb1="00000000"/>
    <w:embedRegular r:id="rId4" w:fontKey="{F8E06DB5-C048-43DD-8D4A-02537A503221}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><Relationship Id="rId1" Type="http://schemas.openxmlformats.org/officeDocument/2006/relationships/font" Target="../fonts/font1.odttf"/><Relationship Id="rId2" Type="http://schemas.openxmlformats.org/officeDocument/2006/relationships/font" Target="../fonts/font2.odttf"/><Relationship Id="rId3" Type="http://schemas.openxmlformats.org/officeDocument/2006/relationships/font" Target="../fonts/font3.odttf"/><Relationship Id="rId4" Type="http://schemas.openxmlformats.org/officeDocument/2006/relationships/font" Target="../fonts/font4.odttf"/><Relationship Id="rId5" Type="http://schemas.openxmlformats.org/officeDocument/2006/relationships/font" Target="../fonts/font5.odttf"/><Relationship Id="rId6" Type="http://schemas.openxmlformats.org/officeDocument/2006/relationships/font" Target="../fonts/font6.odttf"/><Relationship Id="rId7" Type="http://schemas.openxmlformats.org/officeDocument/2006/relationships/font" Target="../fonts/font7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2021-11-23T02:23:29Z</dcterms:created>
  <dcterms:modified xsi:type="dcterms:W3CDTF">2021-11-23T02:23:29Z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